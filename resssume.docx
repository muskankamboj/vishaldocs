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54" w:type="dxa"/>
        <w:tblInd w:w="-594" w:type="dxa"/>
        <w:tblLayout w:type="fixed"/>
        <w:tblLook w:val="0600" w:firstRow="0" w:lastRow="0" w:firstColumn="0" w:lastColumn="0" w:noHBand="1" w:noVBand="1"/>
      </w:tblPr>
      <w:tblGrid>
        <w:gridCol w:w="5814"/>
        <w:gridCol w:w="4740"/>
      </w:tblGrid>
      <w:tr w:rsidR="00E342DA" w14:paraId="54012C9A" w14:textId="77777777" w:rsidTr="008D6EEE">
        <w:trPr>
          <w:trHeight w:val="3756"/>
        </w:trPr>
        <w:tc>
          <w:tcPr>
            <w:tcW w:w="5814" w:type="dxa"/>
          </w:tcPr>
          <w:sdt>
            <w:sdtPr>
              <w:rPr>
                <w:rFonts w:asciiTheme="minorHAnsi" w:eastAsiaTheme="minorEastAsia" w:hAnsiTheme="minorHAnsi" w:cs="Times New Roman (Body CS)"/>
                <w:caps w:val="0"/>
                <w:noProof w:val="0"/>
                <w:color w:val="auto"/>
                <w:kern w:val="0"/>
                <w:sz w:val="20"/>
                <w:szCs w:val="24"/>
              </w:rPr>
              <w:id w:val="-1723053496"/>
              <w:placeholder>
                <w:docPart w:val="EED3E76A24A9416693F3B02824E7EAFD"/>
              </w:placeholder>
              <w15:appearance w15:val="hidden"/>
            </w:sdtPr>
            <w:sdtEndPr/>
            <w:sdtContent>
              <w:p w14:paraId="55D371A2" w14:textId="5ED83F0E" w:rsidR="008D6EEE" w:rsidRDefault="0069300D" w:rsidP="008D6EEE">
                <w:pPr>
                  <w:pStyle w:val="Title"/>
                  <w:rPr>
                    <w:rFonts w:asciiTheme="minorHAnsi" w:hAnsiTheme="minorHAnsi"/>
                    <w:b/>
                    <w:bCs/>
                    <w:color w:val="082340"/>
                    <w:sz w:val="36"/>
                    <w:szCs w:val="40"/>
                  </w:rPr>
                </w:pPr>
                <w:r w:rsidRPr="001F57F7">
                  <w:rPr>
                    <w:rFonts w:asciiTheme="minorHAnsi" w:hAnsiTheme="minorHAnsi"/>
                    <w:color w:val="082340"/>
                    <w:sz w:val="36"/>
                    <w:szCs w:val="40"/>
                  </w:rPr>
                  <w:t>Name:</w:t>
                </w:r>
                <w:r w:rsidRPr="001F57F7">
                  <w:rPr>
                    <w:rFonts w:asciiTheme="minorHAnsi" w:hAnsiTheme="minorHAnsi"/>
                    <w:b/>
                    <w:bCs/>
                    <w:color w:val="082340"/>
                    <w:sz w:val="36"/>
                    <w:szCs w:val="40"/>
                  </w:rPr>
                  <w:t xml:space="preserve"> </w:t>
                </w:r>
                <w:r w:rsidR="00F00BE2">
                  <w:rPr>
                    <w:rFonts w:asciiTheme="minorHAnsi" w:hAnsiTheme="minorHAnsi"/>
                    <w:b/>
                    <w:bCs/>
                    <w:color w:val="082340"/>
                    <w:sz w:val="36"/>
                    <w:szCs w:val="40"/>
                  </w:rPr>
                  <w:t>XXXXXXXXXXXXXXXX</w:t>
                </w:r>
              </w:p>
              <w:p w14:paraId="1580E7DE" w14:textId="6A58375F" w:rsidR="0069300D" w:rsidRDefault="00A10563" w:rsidP="005D1923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D</w:t>
                </w:r>
                <w:r w:rsidR="00F913A8">
                  <w:rPr>
                    <w:sz w:val="24"/>
                  </w:rPr>
                  <w:t>esign</w:t>
                </w:r>
                <w:r>
                  <w:rPr>
                    <w:sz w:val="24"/>
                  </w:rPr>
                  <w:t>ation</w:t>
                </w:r>
                <w:r w:rsidR="00F913A8">
                  <w:rPr>
                    <w:sz w:val="24"/>
                  </w:rPr>
                  <w:t>:</w:t>
                </w:r>
                <w:r w:rsidR="00A65BDC">
                  <w:rPr>
                    <w:sz w:val="24"/>
                  </w:rPr>
                  <w:t xml:space="preserve"> </w:t>
                </w:r>
                <w:r w:rsidR="00A65BDC" w:rsidRPr="00EB4C1B">
                  <w:rPr>
                    <w:sz w:val="24"/>
                  </w:rPr>
                  <w:t>ANALYST-DATACENTRE SERVICES</w:t>
                </w:r>
              </w:p>
              <w:p w14:paraId="0D4BE227" w14:textId="6B1065D7" w:rsidR="0069300D" w:rsidRPr="001F57F7" w:rsidRDefault="0069300D" w:rsidP="00A92B24">
                <w:pPr>
                  <w:spacing w:after="0" w:line="240" w:lineRule="auto"/>
                  <w:rPr>
                    <w:b/>
                    <w:bCs/>
                    <w:sz w:val="24"/>
                  </w:rPr>
                </w:pPr>
                <w:r w:rsidRPr="00413AC9">
                  <w:rPr>
                    <w:sz w:val="24"/>
                  </w:rPr>
                  <w:t>E-mai</w:t>
                </w:r>
                <w:r w:rsidR="00B400AF">
                  <w:rPr>
                    <w:sz w:val="24"/>
                  </w:rPr>
                  <w:t>l</w:t>
                </w:r>
                <w:r w:rsidRPr="00413AC9">
                  <w:rPr>
                    <w:sz w:val="24"/>
                  </w:rPr>
                  <w:t xml:space="preserve">: </w:t>
                </w:r>
                <w:hyperlink r:id="rId11" w:history="1">
                  <w:r w:rsidR="00F00BE2">
                    <w:rPr>
                      <w:rStyle w:val="Hyperlink"/>
                      <w:sz w:val="24"/>
                    </w:rPr>
                    <w:t>XXXXXXXXXXXX@coforge.com</w:t>
                  </w:r>
                </w:hyperlink>
              </w:p>
              <w:p w14:paraId="332FB5FB" w14:textId="4C4484EF" w:rsidR="0069300D" w:rsidRPr="00413AC9" w:rsidRDefault="0069300D" w:rsidP="00A92B24">
                <w:pPr>
                  <w:spacing w:after="0" w:line="240" w:lineRule="auto"/>
                  <w:rPr>
                    <w:sz w:val="24"/>
                  </w:rPr>
                </w:pPr>
                <w:r w:rsidRPr="00413AC9">
                  <w:rPr>
                    <w:sz w:val="24"/>
                  </w:rPr>
                  <w:t xml:space="preserve">Mob. No: </w:t>
                </w:r>
                <w:r w:rsidR="00F00BE2">
                  <w:rPr>
                    <w:sz w:val="24"/>
                  </w:rPr>
                  <w:t>+91 XXXXXXXXX</w:t>
                </w:r>
              </w:p>
              <w:p w14:paraId="4865206C" w14:textId="16DBF792" w:rsidR="0069300D" w:rsidRDefault="0069300D" w:rsidP="00A92B24">
                <w:pPr>
                  <w:spacing w:after="0" w:line="240" w:lineRule="auto"/>
                  <w:rPr>
                    <w:sz w:val="24"/>
                  </w:rPr>
                </w:pPr>
                <w:r w:rsidRPr="00413AC9">
                  <w:rPr>
                    <w:sz w:val="24"/>
                  </w:rPr>
                  <w:t xml:space="preserve">Experience: </w:t>
                </w:r>
                <w:r w:rsidR="008D6EEE">
                  <w:rPr>
                    <w:sz w:val="24"/>
                  </w:rPr>
                  <w:t>12</w:t>
                </w:r>
                <w:r w:rsidRPr="00413AC9">
                  <w:rPr>
                    <w:sz w:val="24"/>
                  </w:rPr>
                  <w:t xml:space="preserve"> years</w:t>
                </w:r>
              </w:p>
              <w:p w14:paraId="160FFC69" w14:textId="058B5621" w:rsidR="00E342DA" w:rsidRPr="0069300D" w:rsidRDefault="0069300D" w:rsidP="00A92B24">
                <w:pPr>
                  <w:spacing w:after="0" w:line="240" w:lineRule="auto"/>
                </w:pPr>
                <w:r>
                  <w:rPr>
                    <w:sz w:val="24"/>
                  </w:rPr>
                  <w:t xml:space="preserve">Location: </w:t>
                </w:r>
                <w:r w:rsidR="00BE0F3E">
                  <w:rPr>
                    <w:sz w:val="24"/>
                  </w:rPr>
                  <w:t>Lucknow</w:t>
                </w:r>
                <w:r>
                  <w:rPr>
                    <w:sz w:val="24"/>
                  </w:rPr>
                  <w:t xml:space="preserve">, </w:t>
                </w:r>
                <w:r w:rsidR="008D6EEE">
                  <w:rPr>
                    <w:sz w:val="24"/>
                  </w:rPr>
                  <w:t>India</w:t>
                </w:r>
              </w:p>
            </w:sdtContent>
          </w:sdt>
        </w:tc>
        <w:tc>
          <w:tcPr>
            <w:tcW w:w="4740" w:type="dxa"/>
          </w:tcPr>
          <w:p w14:paraId="7E5312B2" w14:textId="07F0656A" w:rsidR="00E342DA" w:rsidRDefault="0004394E" w:rsidP="00E342DA">
            <w:pPr>
              <w:ind w:right="-372"/>
            </w:pPr>
            <w:r>
              <w:rPr>
                <w:noProof/>
                <w:color w:val="B0B321" w:themeColor="accent1" w:themeShade="BF"/>
                <w:sz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CA239EB" wp14:editId="4B6A6509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114935</wp:posOffset>
                      </wp:positionV>
                      <wp:extent cx="1544955" cy="1896110"/>
                      <wp:effectExtent l="0" t="0" r="17145" b="27940"/>
                      <wp:wrapTight wrapText="bothSides">
                        <wp:wrapPolygon edited="0">
                          <wp:start x="0" y="0"/>
                          <wp:lineTo x="0" y="21701"/>
                          <wp:lineTo x="21573" y="21701"/>
                          <wp:lineTo x="21573" y="0"/>
                          <wp:lineTo x="0" y="0"/>
                        </wp:wrapPolygon>
                      </wp:wrapTight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4955" cy="18961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1AB80E" w14:textId="7BACA1CF" w:rsidR="0055694F" w:rsidRPr="0055694F" w:rsidRDefault="0055694F" w:rsidP="0004394E">
                                  <w:pPr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A239EB" id="Rectangle 3" o:spid="_x0000_s1026" style="position:absolute;margin-left:69.6pt;margin-top:9.05pt;width:121.65pt;height:149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" fillcolor="white [3201]" strokecolor="black [3200]" strokeweight="2pt">
                      <v:textbox>
                        <w:txbxContent>
                          <w:p w14:paraId="0A1AB80E" w14:textId="7BACA1CF" w:rsidR="0055694F" w:rsidRPr="0055694F" w:rsidRDefault="0055694F" w:rsidP="0004394E">
                            <w:pPr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</w:tc>
      </w:tr>
    </w:tbl>
    <w:tbl>
      <w:tblPr>
        <w:tblStyle w:val="TableGrid"/>
        <w:tblW w:w="104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9995"/>
      </w:tblGrid>
      <w:tr w:rsidR="00ED1E1E" w14:paraId="26C0A5F1" w14:textId="77777777" w:rsidTr="00A92B24">
        <w:tc>
          <w:tcPr>
            <w:tcW w:w="10440" w:type="dxa"/>
            <w:gridSpan w:val="2"/>
            <w:shd w:val="clear" w:color="auto" w:fill="auto"/>
          </w:tcPr>
          <w:p w14:paraId="72439BE5" w14:textId="7B0523C8" w:rsidR="004F2F32" w:rsidRPr="001F57F7" w:rsidRDefault="00C74CAD" w:rsidP="00A92B24">
            <w:pPr>
              <w:pStyle w:val="Heading1"/>
              <w:ind w:left="90"/>
              <w:rPr>
                <w:rFonts w:ascii="Anek Devanagari SemiBold" w:hAnsi="Anek Devanagari SemiBold" w:cs="Anek Devanagari SemiBold"/>
                <w:color w:val="F15B40"/>
                <w:sz w:val="28"/>
                <w:szCs w:val="36"/>
              </w:rPr>
            </w:pPr>
            <w:sdt>
              <w:sdtPr>
                <w:rPr>
                  <w:rFonts w:ascii="Anek Devanagari SemiBold" w:hAnsi="Anek Devanagari SemiBold" w:cs="Anek Devanagari SemiBold"/>
                  <w:color w:val="F15B40"/>
                  <w:sz w:val="28"/>
                  <w:szCs w:val="36"/>
                </w:rPr>
                <w:id w:val="401958542"/>
                <w:placeholder>
                  <w:docPart w:val="B9938BD4393D4DD2A138B47B8ACBC8FA"/>
                </w:placeholder>
                <w15:appearance w15:val="hidden"/>
              </w:sdtPr>
              <w:sdtEndPr/>
              <w:sdtContent>
                <w:r w:rsidR="00A92B24">
                  <w:rPr>
                    <w:rFonts w:ascii="Anek Devanagari SemiBold" w:hAnsi="Anek Devanagari SemiBold" w:cs="Anek Devanagari SemiBold"/>
                    <w:color w:val="F15B40"/>
                    <w:sz w:val="28"/>
                    <w:szCs w:val="36"/>
                  </w:rPr>
                  <w:t xml:space="preserve">    </w:t>
                </w:r>
                <w:r w:rsidR="0069300D" w:rsidRPr="00482827">
                  <w:rPr>
                    <w:rFonts w:ascii="Anek Devanagari SemiBold" w:hAnsi="Anek Devanagari SemiBold" w:cs="Anek Devanagari SemiBold"/>
                    <w:color w:val="F15B40"/>
                    <w:sz w:val="28"/>
                    <w:szCs w:val="36"/>
                  </w:rPr>
                  <w:t>Professional Summary</w:t>
                </w:r>
              </w:sdtContent>
            </w:sdt>
            <w:r w:rsidR="00E342DA" w:rsidRPr="00482827">
              <w:rPr>
                <w:rFonts w:ascii="Anek Devanagari SemiBold" w:hAnsi="Anek Devanagari SemiBold" w:cs="Anek Devanagari SemiBold"/>
                <w:color w:val="F15B40"/>
                <w:sz w:val="28"/>
                <w:szCs w:val="36"/>
              </w:rPr>
              <w:t xml:space="preserve"> </w:t>
            </w:r>
          </w:p>
        </w:tc>
      </w:tr>
      <w:tr w:rsidR="00983B96" w14:paraId="66D3DE77" w14:textId="77777777" w:rsidTr="00A92B24">
        <w:tc>
          <w:tcPr>
            <w:tcW w:w="445" w:type="dxa"/>
            <w:shd w:val="clear" w:color="auto" w:fill="auto"/>
          </w:tcPr>
          <w:p w14:paraId="47AACADE" w14:textId="28E96487" w:rsidR="00983B96" w:rsidRDefault="00C74CAD" w:rsidP="008B33BD">
            <w:sdt>
              <w:sdtPr>
                <w:id w:val="914204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4FE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95" w:type="dxa"/>
            <w:tcBorders>
              <w:bottom w:val="single" w:sz="8" w:space="0" w:color="E99D93" w:themeColor="accent6"/>
            </w:tcBorders>
            <w:shd w:val="clear" w:color="auto" w:fill="auto"/>
          </w:tcPr>
          <w:p w14:paraId="01C03D7A" w14:textId="6A1990CD" w:rsidR="0027152F" w:rsidRDefault="00B400AF" w:rsidP="00CE7239">
            <w:pPr>
              <w:jc w:val="both"/>
            </w:pPr>
            <w:r w:rsidRPr="00B400AF">
              <w:t xml:space="preserve">Overall, </w:t>
            </w:r>
            <w:r w:rsidR="00DA0B06">
              <w:rPr>
                <w:b/>
                <w:bCs/>
              </w:rPr>
              <w:t>12</w:t>
            </w:r>
            <w:r w:rsidR="00EE3D43" w:rsidRPr="00482827">
              <w:t xml:space="preserve"> years of</w:t>
            </w:r>
            <w:r w:rsidR="00CE7239">
              <w:t xml:space="preserve"> </w:t>
            </w:r>
            <w:r w:rsidR="00704ED4">
              <w:t xml:space="preserve">IT </w:t>
            </w:r>
            <w:r w:rsidR="00CE7239" w:rsidRPr="00482827">
              <w:t>experience</w:t>
            </w:r>
            <w:r w:rsidR="00CE7239">
              <w:t xml:space="preserve"> in </w:t>
            </w:r>
            <w:r w:rsidR="0027152F">
              <w:t>Windows Server</w:t>
            </w:r>
            <w:r w:rsidR="00941CC7">
              <w:t xml:space="preserve"> administration</w:t>
            </w:r>
            <w:r w:rsidR="0027152F">
              <w:t>,</w:t>
            </w:r>
            <w:r w:rsidR="00C14B1C">
              <w:t xml:space="preserve"> Technical Architecture</w:t>
            </w:r>
            <w:r w:rsidR="0030699F">
              <w:t>, Cloud Infrastructure</w:t>
            </w:r>
            <w:r w:rsidR="00E65E53">
              <w:t xml:space="preserve">, </w:t>
            </w:r>
            <w:r w:rsidR="001D4CC3">
              <w:t xml:space="preserve">Virtualization, </w:t>
            </w:r>
            <w:r w:rsidR="00601FD7">
              <w:t>Datacenter</w:t>
            </w:r>
            <w:r w:rsidR="0027152F">
              <w:t xml:space="preserve"> migration f</w:t>
            </w:r>
            <w:r w:rsidR="0027152F" w:rsidRPr="00AA763C">
              <w:t>rom On-premises</w:t>
            </w:r>
            <w:r w:rsidR="0027152F">
              <w:t xml:space="preserve"> </w:t>
            </w:r>
            <w:r w:rsidR="0027152F" w:rsidRPr="00AA763C">
              <w:t>to AWS</w:t>
            </w:r>
            <w:r w:rsidR="0027152F">
              <w:t xml:space="preserve"> cloud</w:t>
            </w:r>
            <w:r w:rsidR="00137E53">
              <w:t xml:space="preserve"> and management</w:t>
            </w:r>
            <w:r w:rsidR="004D62A9">
              <w:t xml:space="preserve"> </w:t>
            </w:r>
            <w:r w:rsidR="0027152F" w:rsidRPr="00482827">
              <w:t>of various client/server and web-based Enterprise Applications using different tools and technologies.</w:t>
            </w:r>
          </w:p>
          <w:p w14:paraId="7E3588F3" w14:textId="44546CA6" w:rsidR="00983B96" w:rsidRPr="00482827" w:rsidRDefault="00983B96" w:rsidP="00CE7239">
            <w:pPr>
              <w:jc w:val="both"/>
            </w:pPr>
          </w:p>
        </w:tc>
      </w:tr>
      <w:tr w:rsidR="00983B96" w14:paraId="1219FA57" w14:textId="77777777" w:rsidTr="00A92B24">
        <w:tc>
          <w:tcPr>
            <w:tcW w:w="445" w:type="dxa"/>
            <w:shd w:val="clear" w:color="auto" w:fill="auto"/>
          </w:tcPr>
          <w:p w14:paraId="690A75BC" w14:textId="7DFC1908" w:rsidR="00983B96" w:rsidRDefault="00C74CAD" w:rsidP="008B33BD">
            <w:sdt>
              <w:sdtPr>
                <w:id w:val="2048343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69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9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5153ACD3" w14:textId="5D657693" w:rsidR="00983B96" w:rsidRPr="00482827" w:rsidRDefault="00DB4FEF" w:rsidP="000069FB">
            <w:r>
              <w:rPr>
                <w:b/>
                <w:bCs/>
              </w:rPr>
              <w:t xml:space="preserve">01 </w:t>
            </w:r>
            <w:r w:rsidR="00EE3D43" w:rsidRPr="00482827">
              <w:t>years of experience with Coforge</w:t>
            </w:r>
            <w:r w:rsidR="00EB17D3">
              <w:rPr>
                <w:b/>
                <w:bCs/>
              </w:rPr>
              <w:t>.</w:t>
            </w:r>
          </w:p>
        </w:tc>
      </w:tr>
      <w:tr w:rsidR="00771692" w14:paraId="200990B1" w14:textId="77777777" w:rsidTr="00A92B24">
        <w:tc>
          <w:tcPr>
            <w:tcW w:w="445" w:type="dxa"/>
            <w:shd w:val="clear" w:color="auto" w:fill="auto"/>
          </w:tcPr>
          <w:p w14:paraId="645C01C0" w14:textId="3A21F813" w:rsidR="00771692" w:rsidRDefault="00C74CAD" w:rsidP="00771692">
            <w:sdt>
              <w:sdtPr>
                <w:id w:val="5950566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69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9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38BC049B" w14:textId="5A823010" w:rsidR="00771692" w:rsidRDefault="009D7237" w:rsidP="00771692">
            <w:pPr>
              <w:rPr>
                <w:b/>
                <w:bCs/>
              </w:rPr>
            </w:pPr>
            <w:r w:rsidRPr="009D7237">
              <w:t>E</w:t>
            </w:r>
            <w:r w:rsidR="00771692" w:rsidRPr="00482827">
              <w:t>xperience with</w:t>
            </w:r>
            <w:r w:rsidR="00E61296">
              <w:t xml:space="preserve"> </w:t>
            </w:r>
            <w:r w:rsidR="00407CD0">
              <w:t>IT Infrastructure</w:t>
            </w:r>
            <w:r w:rsidR="00C263A8">
              <w:t xml:space="preserve"> planning</w:t>
            </w:r>
            <w:r w:rsidR="00055595">
              <w:t xml:space="preserve">, </w:t>
            </w:r>
            <w:r w:rsidR="003D5385">
              <w:t>support,</w:t>
            </w:r>
            <w:r w:rsidR="00407CD0">
              <w:t xml:space="preserve"> </w:t>
            </w:r>
            <w:r w:rsidR="00577301">
              <w:t xml:space="preserve">and management. </w:t>
            </w:r>
          </w:p>
        </w:tc>
      </w:tr>
      <w:tr w:rsidR="00771692" w14:paraId="64CBE1E0" w14:textId="77777777" w:rsidTr="00A92B24">
        <w:tc>
          <w:tcPr>
            <w:tcW w:w="445" w:type="dxa"/>
            <w:shd w:val="clear" w:color="auto" w:fill="auto"/>
          </w:tcPr>
          <w:p w14:paraId="09A58D5D" w14:textId="64C4AA0D" w:rsidR="00771692" w:rsidRDefault="00C74CAD" w:rsidP="00771692">
            <w:sdt>
              <w:sdtPr>
                <w:id w:val="385841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69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9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2F2CCD47" w14:textId="4A0684CD" w:rsidR="00771692" w:rsidRPr="00482827" w:rsidRDefault="00771692" w:rsidP="00771692">
            <w:r w:rsidRPr="00482827">
              <w:t xml:space="preserve">Experience </w:t>
            </w:r>
            <w:r>
              <w:t xml:space="preserve">in </w:t>
            </w:r>
            <w:r w:rsidRPr="00CC0FB0">
              <w:rPr>
                <w:b/>
                <w:bCs/>
              </w:rPr>
              <w:t>Travel domain</w:t>
            </w:r>
            <w:r>
              <w:rPr>
                <w:b/>
                <w:bCs/>
              </w:rPr>
              <w:t xml:space="preserve">, Banking, </w:t>
            </w:r>
            <w:r>
              <w:t>for Infra Management services.</w:t>
            </w:r>
          </w:p>
        </w:tc>
      </w:tr>
      <w:tr w:rsidR="00771692" w:rsidRPr="00482827" w14:paraId="65D802D0" w14:textId="77777777" w:rsidTr="000E43DF">
        <w:tc>
          <w:tcPr>
            <w:tcW w:w="445" w:type="dxa"/>
            <w:shd w:val="clear" w:color="auto" w:fill="auto"/>
          </w:tcPr>
          <w:p w14:paraId="17BB4C84" w14:textId="4998E642" w:rsidR="00771692" w:rsidRDefault="00C74CAD" w:rsidP="00771692">
            <w:sdt>
              <w:sdtPr>
                <w:id w:val="807289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69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9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07731ACE" w14:textId="06030210" w:rsidR="00771692" w:rsidRPr="00482827" w:rsidRDefault="00771692" w:rsidP="008748BA">
            <w:r w:rsidRPr="00482827">
              <w:t>Experience in</w:t>
            </w:r>
            <w:r>
              <w:t xml:space="preserve"> </w:t>
            </w:r>
            <w:r w:rsidRPr="00196A2C">
              <w:rPr>
                <w:b/>
                <w:bCs/>
              </w:rPr>
              <w:t xml:space="preserve">Windows </w:t>
            </w:r>
            <w:r w:rsidR="000C1A9F">
              <w:rPr>
                <w:b/>
                <w:bCs/>
              </w:rPr>
              <w:t>S</w:t>
            </w:r>
            <w:r w:rsidRPr="00196A2C">
              <w:rPr>
                <w:b/>
                <w:bCs/>
              </w:rPr>
              <w:t>erver</w:t>
            </w:r>
            <w:r>
              <w:rPr>
                <w:b/>
                <w:bCs/>
              </w:rPr>
              <w:t xml:space="preserve">, </w:t>
            </w:r>
            <w:r w:rsidR="00D80000">
              <w:rPr>
                <w:b/>
                <w:bCs/>
              </w:rPr>
              <w:t xml:space="preserve">Active Directory, </w:t>
            </w:r>
            <w:r w:rsidR="00FA545D">
              <w:rPr>
                <w:b/>
                <w:bCs/>
              </w:rPr>
              <w:t xml:space="preserve">PowerShell, </w:t>
            </w:r>
            <w:r w:rsidR="0058352C">
              <w:rPr>
                <w:b/>
                <w:bCs/>
              </w:rPr>
              <w:t xml:space="preserve">IIS Admin, </w:t>
            </w:r>
            <w:r w:rsidR="00E16F32">
              <w:rPr>
                <w:b/>
                <w:bCs/>
              </w:rPr>
              <w:t xml:space="preserve">Patch Management, </w:t>
            </w:r>
            <w:r w:rsidR="00A700D7">
              <w:rPr>
                <w:b/>
                <w:bCs/>
              </w:rPr>
              <w:t xml:space="preserve">Azure </w:t>
            </w:r>
            <w:r w:rsidR="00BD6B5F">
              <w:rPr>
                <w:b/>
                <w:bCs/>
              </w:rPr>
              <w:t>Technical Architect</w:t>
            </w:r>
            <w:r w:rsidR="00A700D7">
              <w:rPr>
                <w:b/>
                <w:bCs/>
              </w:rPr>
              <w:t xml:space="preserve">, </w:t>
            </w:r>
            <w:r w:rsidR="00811441">
              <w:rPr>
                <w:b/>
                <w:bCs/>
              </w:rPr>
              <w:t xml:space="preserve">Azure </w:t>
            </w:r>
            <w:r w:rsidR="00AF27DD">
              <w:rPr>
                <w:b/>
                <w:bCs/>
              </w:rPr>
              <w:t>Administration</w:t>
            </w:r>
            <w:r w:rsidR="00BD6B5F">
              <w:rPr>
                <w:b/>
                <w:bCs/>
              </w:rPr>
              <w:t xml:space="preserve">, </w:t>
            </w:r>
            <w:r w:rsidR="00F11656">
              <w:rPr>
                <w:b/>
                <w:bCs/>
              </w:rPr>
              <w:t xml:space="preserve">Virtualization (Hyper-V and VMware), </w:t>
            </w:r>
            <w:r>
              <w:rPr>
                <w:b/>
                <w:bCs/>
              </w:rPr>
              <w:t>Datacenter migration</w:t>
            </w:r>
            <w:r w:rsidR="00785112">
              <w:rPr>
                <w:b/>
                <w:bCs/>
              </w:rPr>
              <w:t xml:space="preserve">, </w:t>
            </w:r>
            <w:r w:rsidR="008748BA">
              <w:rPr>
                <w:b/>
                <w:bCs/>
              </w:rPr>
              <w:t xml:space="preserve">Cloud Infrastructure, </w:t>
            </w:r>
            <w:r w:rsidR="00A8427B">
              <w:rPr>
                <w:b/>
                <w:bCs/>
              </w:rPr>
              <w:t>Amazon Web Services (AWS)</w:t>
            </w:r>
            <w:r>
              <w:t xml:space="preserve"> administration and troubleshooting.</w:t>
            </w:r>
          </w:p>
        </w:tc>
      </w:tr>
      <w:tr w:rsidR="00771692" w:rsidRPr="00482827" w14:paraId="2E8820A8" w14:textId="77777777" w:rsidTr="000E43DF">
        <w:tc>
          <w:tcPr>
            <w:tcW w:w="445" w:type="dxa"/>
            <w:shd w:val="clear" w:color="auto" w:fill="auto"/>
          </w:tcPr>
          <w:p w14:paraId="16986AC9" w14:textId="008E09C9" w:rsidR="00771692" w:rsidRPr="00B4082D" w:rsidRDefault="00C74CAD" w:rsidP="00771692">
            <w:pPr>
              <w:rPr>
                <w:b/>
                <w:bCs/>
              </w:rPr>
            </w:pPr>
            <w:sdt>
              <w:sdtPr>
                <w:id w:val="-1029676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69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9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704552D8" w14:textId="43AC3DF1" w:rsidR="00771692" w:rsidRPr="00482827" w:rsidRDefault="00771692" w:rsidP="00771692">
            <w:r>
              <w:t>Strong e</w:t>
            </w:r>
            <w:r w:rsidRPr="00482827">
              <w:t xml:space="preserve">xperience in </w:t>
            </w:r>
            <w:r w:rsidRPr="00C163F7">
              <w:rPr>
                <w:b/>
                <w:bCs/>
              </w:rPr>
              <w:t>Web</w:t>
            </w:r>
            <w:r>
              <w:rPr>
                <w:b/>
                <w:bCs/>
              </w:rPr>
              <w:t xml:space="preserve"> </w:t>
            </w:r>
            <w:r w:rsidRPr="00C163F7">
              <w:rPr>
                <w:b/>
                <w:bCs/>
              </w:rPr>
              <w:t>hosting</w:t>
            </w:r>
            <w:r w:rsidR="002B66EC">
              <w:rPr>
                <w:b/>
                <w:bCs/>
              </w:rPr>
              <w:t xml:space="preserve"> Technologies</w:t>
            </w:r>
            <w:r>
              <w:t xml:space="preserve"> </w:t>
            </w:r>
            <w:r w:rsidR="0058352C">
              <w:t xml:space="preserve">and </w:t>
            </w:r>
            <w:r w:rsidRPr="00706984">
              <w:rPr>
                <w:b/>
                <w:bCs/>
              </w:rPr>
              <w:t>Web Server</w:t>
            </w:r>
            <w:r>
              <w:t xml:space="preserve"> (IIS 7.0, 7.5, 8.0,</w:t>
            </w:r>
            <w:r w:rsidR="00E2108F">
              <w:t xml:space="preserve"> </w:t>
            </w:r>
            <w:r>
              <w:t>8.5</w:t>
            </w:r>
            <w:r w:rsidR="008F0298">
              <w:t>, 10.0</w:t>
            </w:r>
            <w:r>
              <w:t>) administration</w:t>
            </w:r>
            <w:r w:rsidR="00A60BD3">
              <w:t>,</w:t>
            </w:r>
            <w:r>
              <w:t xml:space="preserve"> Troubleshooting</w:t>
            </w:r>
            <w:r w:rsidR="00E2108F">
              <w:t xml:space="preserve"> and Migrations.</w:t>
            </w:r>
          </w:p>
        </w:tc>
      </w:tr>
      <w:tr w:rsidR="00771692" w14:paraId="05931DA9" w14:textId="77777777" w:rsidTr="00A92B24">
        <w:tc>
          <w:tcPr>
            <w:tcW w:w="445" w:type="dxa"/>
            <w:shd w:val="clear" w:color="auto" w:fill="auto"/>
          </w:tcPr>
          <w:p w14:paraId="72BDB0E8" w14:textId="6CCAE31A" w:rsidR="00771692" w:rsidRDefault="00C74CAD" w:rsidP="00771692">
            <w:sdt>
              <w:sdtPr>
                <w:id w:val="15467093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69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9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7238BC0C" w14:textId="5F2895B3" w:rsidR="00771692" w:rsidRPr="00944FCD" w:rsidRDefault="00864C7D" w:rsidP="00771692">
            <w:pPr>
              <w:spacing w:before="0" w:after="0" w:line="276" w:lineRule="auto"/>
              <w:jc w:val="both"/>
            </w:pPr>
            <w:r w:rsidRPr="007B2DB9">
              <w:t xml:space="preserve">Strong experience in </w:t>
            </w:r>
            <w:r w:rsidRPr="000D6BF6">
              <w:rPr>
                <w:b/>
                <w:bCs/>
              </w:rPr>
              <w:t>Azure Cloud</w:t>
            </w:r>
            <w:r w:rsidRPr="000D6BF6">
              <w:t xml:space="preserve"> (IaaS/PaaS</w:t>
            </w:r>
            <w:r w:rsidR="00F87A9D">
              <w:t>/</w:t>
            </w:r>
            <w:r>
              <w:t>Saa</w:t>
            </w:r>
            <w:r w:rsidR="00F87A9D">
              <w:t xml:space="preserve">S) and </w:t>
            </w:r>
            <w:r w:rsidR="00771692" w:rsidRPr="00007560">
              <w:t>Manage</w:t>
            </w:r>
            <w:r w:rsidR="00F87A9D">
              <w:t>d</w:t>
            </w:r>
            <w:r w:rsidR="00771692" w:rsidRPr="00007560">
              <w:t xml:space="preserve"> and Provision</w:t>
            </w:r>
            <w:r w:rsidR="00F87A9D">
              <w:t>ed</w:t>
            </w:r>
            <w:r w:rsidR="00771692" w:rsidRPr="00007560">
              <w:t xml:space="preserve"> infrastructure include</w:t>
            </w:r>
            <w:r w:rsidR="00771692">
              <w:t>d</w:t>
            </w:r>
            <w:r w:rsidR="00771692" w:rsidRPr="00007560">
              <w:t xml:space="preserve"> Azure WebApp Services, Azure SQL, Blob Storage, Key vault, Virtual Machine, virtual Networks, Azure Security</w:t>
            </w:r>
            <w:r w:rsidR="00206A64">
              <w:t>, Dis</w:t>
            </w:r>
            <w:r w:rsidR="0054322B">
              <w:t>aster Recovery</w:t>
            </w:r>
            <w:r w:rsidR="00771692" w:rsidRPr="00007560">
              <w:t xml:space="preserve"> and Azure Backup,</w:t>
            </w:r>
            <w:r w:rsidR="00771692">
              <w:t xml:space="preserve"> and </w:t>
            </w:r>
            <w:r w:rsidR="00771692" w:rsidRPr="00007560">
              <w:t>CDN</w:t>
            </w:r>
            <w:r w:rsidR="00771692">
              <w:t xml:space="preserve"> implementation.</w:t>
            </w:r>
          </w:p>
        </w:tc>
      </w:tr>
      <w:tr w:rsidR="00771692" w14:paraId="20E96AD1" w14:textId="77777777" w:rsidTr="00A92B24">
        <w:tc>
          <w:tcPr>
            <w:tcW w:w="445" w:type="dxa"/>
            <w:shd w:val="clear" w:color="auto" w:fill="auto"/>
          </w:tcPr>
          <w:p w14:paraId="33D47078" w14:textId="47FA599C" w:rsidR="00771692" w:rsidRDefault="00C74CAD" w:rsidP="00771692">
            <w:pPr>
              <w:rPr>
                <w:rFonts w:ascii="MS Gothic" w:eastAsia="MS Gothic" w:hAnsi="MS Gothic"/>
              </w:rPr>
            </w:pPr>
            <w:sdt>
              <w:sdtPr>
                <w:id w:val="-9449988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69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9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77EB820F" w14:textId="1E251C31" w:rsidR="00771692" w:rsidRPr="00482827" w:rsidRDefault="00771692" w:rsidP="00771692">
            <w:pPr>
              <w:spacing w:before="0" w:after="0" w:line="240" w:lineRule="auto"/>
              <w:jc w:val="both"/>
            </w:pPr>
            <w:r w:rsidRPr="00482827">
              <w:t xml:space="preserve">Experience in </w:t>
            </w:r>
            <w:r w:rsidR="00057F73" w:rsidRPr="00057F73">
              <w:rPr>
                <w:b/>
                <w:bCs/>
              </w:rPr>
              <w:t>Agile</w:t>
            </w:r>
            <w:r w:rsidR="00057F73">
              <w:t xml:space="preserve"> and </w:t>
            </w:r>
            <w:r>
              <w:rPr>
                <w:b/>
                <w:bCs/>
              </w:rPr>
              <w:t xml:space="preserve">WATERFALL </w:t>
            </w:r>
            <w:r w:rsidRPr="00482827">
              <w:t>Methodology.</w:t>
            </w:r>
          </w:p>
        </w:tc>
      </w:tr>
      <w:tr w:rsidR="00771692" w:rsidRPr="00EE3D43" w14:paraId="760BF4B6" w14:textId="77777777" w:rsidTr="00A92B24">
        <w:tc>
          <w:tcPr>
            <w:tcW w:w="445" w:type="dxa"/>
            <w:shd w:val="clear" w:color="auto" w:fill="auto"/>
          </w:tcPr>
          <w:p w14:paraId="7587116C" w14:textId="1EBF1847" w:rsidR="00771692" w:rsidRDefault="00C74CAD" w:rsidP="00771692">
            <w:pPr>
              <w:rPr>
                <w:rFonts w:ascii="MS Gothic" w:eastAsia="MS Gothic" w:hAnsi="MS Gothic"/>
              </w:rPr>
            </w:pPr>
            <w:sdt>
              <w:sdtPr>
                <w:id w:val="-2910608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69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9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59B4541E" w14:textId="272D634F" w:rsidR="00771692" w:rsidRPr="00482827" w:rsidRDefault="00D15846" w:rsidP="00771692">
            <w:pPr>
              <w:spacing w:before="0" w:after="0" w:line="240" w:lineRule="auto"/>
              <w:jc w:val="both"/>
            </w:pPr>
            <w:r>
              <w:t xml:space="preserve">Working </w:t>
            </w:r>
            <w:r w:rsidR="00D07C10">
              <w:t xml:space="preserve">knowledge </w:t>
            </w:r>
            <w:r w:rsidR="00771692" w:rsidRPr="00482827">
              <w:t xml:space="preserve">with </w:t>
            </w:r>
            <w:r w:rsidR="00C50C73" w:rsidRPr="0047716E">
              <w:rPr>
                <w:b/>
                <w:bCs/>
              </w:rPr>
              <w:t>Azure</w:t>
            </w:r>
            <w:r w:rsidR="0047716E" w:rsidRPr="0047716E">
              <w:rPr>
                <w:b/>
                <w:bCs/>
              </w:rPr>
              <w:t xml:space="preserve"> </w:t>
            </w:r>
            <w:r w:rsidR="00771692" w:rsidRPr="0047716E">
              <w:rPr>
                <w:b/>
                <w:bCs/>
              </w:rPr>
              <w:t>DevOps</w:t>
            </w:r>
            <w:r w:rsidR="0047716E">
              <w:t xml:space="preserve">, </w:t>
            </w:r>
            <w:r w:rsidR="00143DBE">
              <w:rPr>
                <w:b/>
                <w:bCs/>
              </w:rPr>
              <w:t>G</w:t>
            </w:r>
            <w:r w:rsidR="00143DBE" w:rsidRPr="00482827">
              <w:rPr>
                <w:b/>
                <w:bCs/>
              </w:rPr>
              <w:t>it</w:t>
            </w:r>
            <w:r w:rsidR="00143DBE">
              <w:rPr>
                <w:b/>
                <w:bCs/>
              </w:rPr>
              <w:t xml:space="preserve">Hub repository, </w:t>
            </w:r>
            <w:r w:rsidR="009C5569" w:rsidRPr="00DE7067">
              <w:rPr>
                <w:b/>
                <w:bCs/>
              </w:rPr>
              <w:t>CI/CD Pipeline</w:t>
            </w:r>
            <w:r w:rsidR="00767A00">
              <w:t xml:space="preserve">, </w:t>
            </w:r>
            <w:r w:rsidR="00C3088B" w:rsidRPr="00C3088B">
              <w:rPr>
                <w:b/>
                <w:bCs/>
              </w:rPr>
              <w:t>Docker</w:t>
            </w:r>
            <w:r w:rsidR="0053391B">
              <w:rPr>
                <w:b/>
                <w:bCs/>
              </w:rPr>
              <w:t xml:space="preserve">, </w:t>
            </w:r>
            <w:r w:rsidR="00EF1488" w:rsidRPr="00DE7067">
              <w:rPr>
                <w:b/>
                <w:bCs/>
              </w:rPr>
              <w:t>Azure Kubernetes services</w:t>
            </w:r>
            <w:r w:rsidR="0038793F">
              <w:rPr>
                <w:b/>
                <w:bCs/>
              </w:rPr>
              <w:t xml:space="preserve">, </w:t>
            </w:r>
            <w:r w:rsidR="0038793F" w:rsidRPr="00DE7067">
              <w:rPr>
                <w:b/>
                <w:bCs/>
              </w:rPr>
              <w:t xml:space="preserve">Blue/Green Deployment </w:t>
            </w:r>
            <w:r w:rsidR="0038793F">
              <w:rPr>
                <w:b/>
                <w:bCs/>
              </w:rPr>
              <w:t>Model</w:t>
            </w:r>
            <w:r w:rsidR="00E45482">
              <w:rPr>
                <w:b/>
                <w:bCs/>
              </w:rPr>
              <w:t xml:space="preserve"> </w:t>
            </w:r>
            <w:r w:rsidR="00771692" w:rsidRPr="008963CC">
              <w:t xml:space="preserve">and </w:t>
            </w:r>
            <w:r w:rsidR="00771692">
              <w:t xml:space="preserve">other required tools </w:t>
            </w:r>
            <w:r w:rsidR="00771692" w:rsidRPr="00482827">
              <w:rPr>
                <w:b/>
                <w:bCs/>
              </w:rPr>
              <w:t xml:space="preserve">JIRA, </w:t>
            </w:r>
            <w:r w:rsidR="00771692">
              <w:rPr>
                <w:b/>
                <w:bCs/>
              </w:rPr>
              <w:t>JMeter</w:t>
            </w:r>
            <w:r w:rsidR="00CF7D89">
              <w:rPr>
                <w:b/>
                <w:bCs/>
              </w:rPr>
              <w:t>, JUNIT</w:t>
            </w:r>
            <w:r w:rsidR="005E2195">
              <w:rPr>
                <w:b/>
                <w:bCs/>
              </w:rPr>
              <w:t>, Grafana, Application inside</w:t>
            </w:r>
            <w:r w:rsidR="00860FBB">
              <w:rPr>
                <w:b/>
                <w:bCs/>
              </w:rPr>
              <w:t>.</w:t>
            </w:r>
            <w:r w:rsidR="00771692">
              <w:rPr>
                <w:b/>
                <w:bCs/>
              </w:rPr>
              <w:t xml:space="preserve">  </w:t>
            </w:r>
          </w:p>
        </w:tc>
      </w:tr>
      <w:tr w:rsidR="00771692" w:rsidRPr="00EE3D43" w14:paraId="44CC55BB" w14:textId="77777777" w:rsidTr="00A92B24">
        <w:tc>
          <w:tcPr>
            <w:tcW w:w="445" w:type="dxa"/>
            <w:shd w:val="clear" w:color="auto" w:fill="auto"/>
          </w:tcPr>
          <w:p w14:paraId="34CCBE88" w14:textId="5B86A349" w:rsidR="00771692" w:rsidRDefault="00C74CAD" w:rsidP="00771692">
            <w:sdt>
              <w:sdtPr>
                <w:id w:val="-2599061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69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9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2DB646F1" w14:textId="36A60698" w:rsidR="00771692" w:rsidRPr="00482827" w:rsidRDefault="00771692" w:rsidP="00771692">
            <w:pPr>
              <w:spacing w:before="0" w:after="0" w:line="240" w:lineRule="auto"/>
              <w:jc w:val="both"/>
            </w:pPr>
            <w:r w:rsidRPr="00482827">
              <w:t xml:space="preserve">Experience with </w:t>
            </w:r>
            <w:r>
              <w:t xml:space="preserve">other tools like </w:t>
            </w:r>
            <w:r w:rsidRPr="00BB58C9">
              <w:rPr>
                <w:b/>
                <w:bCs/>
              </w:rPr>
              <w:t>ServiceNow</w:t>
            </w:r>
            <w:r>
              <w:rPr>
                <w:b/>
                <w:bCs/>
              </w:rPr>
              <w:t xml:space="preserve"> </w:t>
            </w:r>
            <w:r>
              <w:t xml:space="preserve">for incident management and </w:t>
            </w:r>
            <w:r>
              <w:rPr>
                <w:b/>
                <w:bCs/>
              </w:rPr>
              <w:t xml:space="preserve">Oasis, Confluences </w:t>
            </w:r>
            <w:r w:rsidRPr="00194FF1">
              <w:t>etc</w:t>
            </w:r>
            <w:r>
              <w:rPr>
                <w:b/>
                <w:bCs/>
              </w:rPr>
              <w:t>.</w:t>
            </w:r>
          </w:p>
        </w:tc>
      </w:tr>
    </w:tbl>
    <w:p w14:paraId="54CABAF8" w14:textId="77777777" w:rsidR="00401564" w:rsidRDefault="00401564" w:rsidP="00A92B24">
      <w:pPr>
        <w:ind w:left="-270" w:firstLine="270"/>
        <w:rPr>
          <w:rFonts w:ascii="Anek Devanagari SemiBold" w:eastAsiaTheme="majorEastAsia" w:hAnsi="Anek Devanagari SemiBold" w:cs="Anek Devanagari SemiBold"/>
          <w:b/>
          <w:bCs/>
          <w:caps/>
          <w:color w:val="F15B40"/>
          <w:spacing w:val="20"/>
          <w:sz w:val="28"/>
          <w:szCs w:val="36"/>
        </w:rPr>
      </w:pPr>
    </w:p>
    <w:p w14:paraId="718492DE" w14:textId="77777777" w:rsidR="00401564" w:rsidRDefault="00401564" w:rsidP="00A92B24">
      <w:pPr>
        <w:ind w:left="-270" w:firstLine="270"/>
        <w:rPr>
          <w:rFonts w:ascii="Anek Devanagari SemiBold" w:eastAsiaTheme="majorEastAsia" w:hAnsi="Anek Devanagari SemiBold" w:cs="Anek Devanagari SemiBold"/>
          <w:b/>
          <w:bCs/>
          <w:caps/>
          <w:color w:val="F15B40"/>
          <w:spacing w:val="20"/>
          <w:sz w:val="28"/>
          <w:szCs w:val="36"/>
        </w:rPr>
      </w:pPr>
    </w:p>
    <w:p w14:paraId="45A4B91F" w14:textId="77777777" w:rsidR="00401564" w:rsidRDefault="00401564" w:rsidP="00A92B24">
      <w:pPr>
        <w:ind w:left="-270" w:firstLine="270"/>
        <w:rPr>
          <w:rFonts w:ascii="Anek Devanagari SemiBold" w:eastAsiaTheme="majorEastAsia" w:hAnsi="Anek Devanagari SemiBold" w:cs="Anek Devanagari SemiBold"/>
          <w:b/>
          <w:bCs/>
          <w:caps/>
          <w:color w:val="F15B40"/>
          <w:spacing w:val="20"/>
          <w:sz w:val="28"/>
          <w:szCs w:val="36"/>
        </w:rPr>
      </w:pPr>
    </w:p>
    <w:p w14:paraId="5CBFA924" w14:textId="77777777" w:rsidR="00401564" w:rsidRDefault="00401564" w:rsidP="00A92B24">
      <w:pPr>
        <w:ind w:left="-270" w:firstLine="270"/>
        <w:rPr>
          <w:rFonts w:ascii="Anek Devanagari SemiBold" w:eastAsiaTheme="majorEastAsia" w:hAnsi="Anek Devanagari SemiBold" w:cs="Anek Devanagari SemiBold"/>
          <w:b/>
          <w:bCs/>
          <w:caps/>
          <w:color w:val="F15B40"/>
          <w:spacing w:val="20"/>
          <w:sz w:val="28"/>
          <w:szCs w:val="36"/>
        </w:rPr>
      </w:pPr>
    </w:p>
    <w:p w14:paraId="39C660EC" w14:textId="5B5EBE84" w:rsidR="00482827" w:rsidRDefault="00482827" w:rsidP="00A92B24">
      <w:pPr>
        <w:ind w:left="-270" w:firstLine="270"/>
        <w:rPr>
          <w:rFonts w:ascii="Anek Devanagari SemiBold" w:eastAsiaTheme="majorEastAsia" w:hAnsi="Anek Devanagari SemiBold" w:cs="Anek Devanagari SemiBold"/>
          <w:b/>
          <w:bCs/>
          <w:caps/>
          <w:color w:val="F15B40"/>
          <w:spacing w:val="20"/>
          <w:sz w:val="28"/>
          <w:szCs w:val="36"/>
        </w:rPr>
      </w:pPr>
      <w:r w:rsidRPr="00482827">
        <w:rPr>
          <w:rFonts w:ascii="Anek Devanagari SemiBold" w:eastAsiaTheme="majorEastAsia" w:hAnsi="Anek Devanagari SemiBold" w:cs="Anek Devanagari SemiBold"/>
          <w:b/>
          <w:bCs/>
          <w:caps/>
          <w:color w:val="F15B40"/>
          <w:spacing w:val="20"/>
          <w:sz w:val="28"/>
          <w:szCs w:val="36"/>
        </w:rPr>
        <w:lastRenderedPageBreak/>
        <w:t>Technical Summary</w:t>
      </w:r>
    </w:p>
    <w:tbl>
      <w:tblPr>
        <w:tblStyle w:val="TableGridLight"/>
        <w:tblW w:w="5577" w:type="pct"/>
        <w:tblLook w:val="04A0" w:firstRow="1" w:lastRow="0" w:firstColumn="1" w:lastColumn="0" w:noHBand="0" w:noVBand="1"/>
      </w:tblPr>
      <w:tblGrid>
        <w:gridCol w:w="2198"/>
        <w:gridCol w:w="8231"/>
      </w:tblGrid>
      <w:tr w:rsidR="009E7834" w:rsidRPr="00130678" w14:paraId="3620B658" w14:textId="77777777" w:rsidTr="009E7834">
        <w:trPr>
          <w:trHeight w:val="378"/>
        </w:trPr>
        <w:tc>
          <w:tcPr>
            <w:tcW w:w="1054" w:type="pct"/>
          </w:tcPr>
          <w:p w14:paraId="2130E727" w14:textId="5ADD25F8" w:rsidR="009E7834" w:rsidRPr="00130678" w:rsidRDefault="009E7834" w:rsidP="001C62FC">
            <w:pPr>
              <w:rPr>
                <w:szCs w:val="20"/>
                <w:lang w:val="fr-FR"/>
              </w:rPr>
            </w:pPr>
            <w:r w:rsidRPr="009E7834">
              <w:rPr>
                <w:b/>
                <w:szCs w:val="20"/>
                <w:lang w:val="fr-FR"/>
              </w:rPr>
              <w:t xml:space="preserve">Technologies/ </w:t>
            </w:r>
            <w:r w:rsidR="00B400AF" w:rsidRPr="009E7834">
              <w:rPr>
                <w:b/>
                <w:szCs w:val="20"/>
                <w:lang w:val="fr-FR"/>
              </w:rPr>
              <w:t>Framework</w:t>
            </w:r>
            <w:r w:rsidR="00B400AF">
              <w:rPr>
                <w:b/>
                <w:szCs w:val="20"/>
                <w:lang w:val="fr-FR"/>
              </w:rPr>
              <w:t>s</w:t>
            </w:r>
          </w:p>
        </w:tc>
        <w:tc>
          <w:tcPr>
            <w:tcW w:w="3946" w:type="pct"/>
          </w:tcPr>
          <w:p w14:paraId="72D449BE" w14:textId="5AA1A98E" w:rsidR="007A737E" w:rsidRDefault="004B69DE" w:rsidP="00187DD3">
            <w:pPr>
              <w:pStyle w:val="ListParagraph"/>
              <w:numPr>
                <w:ilvl w:val="0"/>
                <w:numId w:val="19"/>
              </w:numPr>
            </w:pPr>
            <w:r>
              <w:t>Deep Understanding in</w:t>
            </w:r>
            <w:r w:rsidR="00211D1A">
              <w:t xml:space="preserve"> IT Infrastructure</w:t>
            </w:r>
            <w:r w:rsidR="00D24CB6">
              <w:t xml:space="preserve"> m</w:t>
            </w:r>
            <w:r w:rsidR="00211D1A">
              <w:t>anagemen</w:t>
            </w:r>
            <w:r w:rsidR="0032453D">
              <w:t xml:space="preserve">t </w:t>
            </w:r>
            <w:r>
              <w:t xml:space="preserve">Platform </w:t>
            </w:r>
            <w:r w:rsidR="00FC02DF">
              <w:t xml:space="preserve">On-Prem services (Wintel, </w:t>
            </w:r>
            <w:r w:rsidR="00265A88">
              <w:t>Storage Network, Virtualization</w:t>
            </w:r>
            <w:r w:rsidR="0066217D">
              <w:t xml:space="preserve"> and Azure Cloud</w:t>
            </w:r>
            <w:r w:rsidR="00FC02DF">
              <w:t>)</w:t>
            </w:r>
            <w:r w:rsidR="006B4CFF">
              <w:t>.</w:t>
            </w:r>
          </w:p>
          <w:p w14:paraId="19D92CC0" w14:textId="541FCBBE" w:rsidR="00245334" w:rsidRDefault="00A1033E" w:rsidP="00187DD3">
            <w:pPr>
              <w:pStyle w:val="ListParagraph"/>
              <w:numPr>
                <w:ilvl w:val="0"/>
                <w:numId w:val="19"/>
              </w:numPr>
            </w:pPr>
            <w:r>
              <w:t>Good Understanding of Database</w:t>
            </w:r>
            <w:r w:rsidR="00936417">
              <w:t xml:space="preserve"> </w:t>
            </w:r>
            <w:r w:rsidR="00C11065">
              <w:t>Administration</w:t>
            </w:r>
            <w:r>
              <w:t xml:space="preserve"> (</w:t>
            </w:r>
            <w:r w:rsidR="00245334">
              <w:t>MS-SQL</w:t>
            </w:r>
            <w:r>
              <w:t xml:space="preserve">, </w:t>
            </w:r>
            <w:r w:rsidR="00245334">
              <w:t>MySQL</w:t>
            </w:r>
            <w:r>
              <w:t xml:space="preserve">, </w:t>
            </w:r>
            <w:r w:rsidR="00B37474">
              <w:t>PostgreSQL,</w:t>
            </w:r>
            <w:r w:rsidR="00C11065">
              <w:t xml:space="preserve"> and Azure DBs</w:t>
            </w:r>
            <w:r w:rsidR="001F640E">
              <w:t>)</w:t>
            </w:r>
          </w:p>
          <w:p w14:paraId="39A3F9DA" w14:textId="6D6EF521" w:rsidR="00B37474" w:rsidRDefault="00B37474" w:rsidP="00187DD3">
            <w:pPr>
              <w:pStyle w:val="ListParagraph"/>
              <w:numPr>
                <w:ilvl w:val="0"/>
                <w:numId w:val="19"/>
              </w:numPr>
            </w:pPr>
            <w:r>
              <w:t xml:space="preserve">Good Understanding of </w:t>
            </w:r>
            <w:r w:rsidR="007A610E">
              <w:t xml:space="preserve">application in </w:t>
            </w:r>
            <w:r w:rsidR="00D575BD">
              <w:t>enterprise applications hosting</w:t>
            </w:r>
            <w:r w:rsidR="009B36DC">
              <w:t>.</w:t>
            </w:r>
          </w:p>
          <w:p w14:paraId="1C3DB4AD" w14:textId="6779A70B" w:rsidR="00A61629" w:rsidRDefault="00A61629" w:rsidP="00187DD3">
            <w:pPr>
              <w:pStyle w:val="ListParagraph"/>
              <w:numPr>
                <w:ilvl w:val="0"/>
                <w:numId w:val="19"/>
              </w:numPr>
            </w:pPr>
            <w:r>
              <w:t>Hands</w:t>
            </w:r>
            <w:r w:rsidR="008758BB">
              <w:t xml:space="preserve"> </w:t>
            </w:r>
            <w:r>
              <w:t xml:space="preserve">on </w:t>
            </w:r>
            <w:r w:rsidR="003A1FFF">
              <w:t xml:space="preserve">in the creating </w:t>
            </w:r>
            <w:r w:rsidR="007B7784">
              <w:t xml:space="preserve">architectural documentation </w:t>
            </w:r>
            <w:r w:rsidR="006D7921">
              <w:t xml:space="preserve">with required diagram </w:t>
            </w:r>
            <w:r w:rsidR="00F12CFF">
              <w:t>and explanation.</w:t>
            </w:r>
          </w:p>
          <w:p w14:paraId="4F54FB3F" w14:textId="590B9EBE" w:rsidR="00600719" w:rsidRDefault="001026FF" w:rsidP="00187DD3">
            <w:pPr>
              <w:pStyle w:val="ListParagraph"/>
              <w:numPr>
                <w:ilvl w:val="0"/>
                <w:numId w:val="19"/>
              </w:numPr>
            </w:pPr>
            <w:r>
              <w:t xml:space="preserve">Gain knowledge </w:t>
            </w:r>
            <w:r w:rsidR="00FA1D54">
              <w:t xml:space="preserve">on the application services and </w:t>
            </w:r>
            <w:r w:rsidR="00305D13">
              <w:t>their dependencies</w:t>
            </w:r>
            <w:r w:rsidR="00806D1E">
              <w:t xml:space="preserve"> to document it for future reference. </w:t>
            </w:r>
          </w:p>
          <w:p w14:paraId="66758040" w14:textId="34361085" w:rsidR="00753F43" w:rsidRDefault="009B36DC" w:rsidP="00B56E14">
            <w:pPr>
              <w:pStyle w:val="ListParagraph"/>
              <w:numPr>
                <w:ilvl w:val="0"/>
                <w:numId w:val="19"/>
              </w:numPr>
            </w:pPr>
            <w:r>
              <w:t xml:space="preserve">Having Expertise </w:t>
            </w:r>
            <w:r w:rsidR="00875D21">
              <w:t xml:space="preserve">Wintel, </w:t>
            </w:r>
            <w:r w:rsidR="00E35D93">
              <w:t>Windows Server 2019/2016</w:t>
            </w:r>
            <w:r w:rsidR="00B464DE">
              <w:t xml:space="preserve"> (</w:t>
            </w:r>
            <w:r w:rsidR="00323239">
              <w:t>Virtualization, Hyper-V</w:t>
            </w:r>
            <w:r w:rsidR="00753F43">
              <w:t xml:space="preserve"> &amp; </w:t>
            </w:r>
            <w:r w:rsidR="00F208FF">
              <w:t>VMware</w:t>
            </w:r>
            <w:r w:rsidR="00753F43">
              <w:t>.</w:t>
            </w:r>
          </w:p>
          <w:p w14:paraId="3B25BA4B" w14:textId="19983BEE" w:rsidR="00B56E14" w:rsidRDefault="001C6AFB" w:rsidP="00B56E14">
            <w:pPr>
              <w:pStyle w:val="ListParagraph"/>
              <w:numPr>
                <w:ilvl w:val="0"/>
                <w:numId w:val="19"/>
              </w:numPr>
            </w:pPr>
            <w:r>
              <w:t xml:space="preserve">Patch Management, </w:t>
            </w:r>
            <w:r w:rsidR="009622BD" w:rsidRPr="009622BD">
              <w:t>Vulnerabilities, securities</w:t>
            </w:r>
            <w:r w:rsidR="00F208FF">
              <w:t xml:space="preserve">, path </w:t>
            </w:r>
            <w:r w:rsidR="009622BD" w:rsidRPr="009622BD">
              <w:t>deployment</w:t>
            </w:r>
            <w:r w:rsidR="00B56E14">
              <w:t>.</w:t>
            </w:r>
          </w:p>
          <w:p w14:paraId="003FDC4D" w14:textId="2B31FE8D" w:rsidR="00580E7F" w:rsidRDefault="00580E7F" w:rsidP="00580E7F">
            <w:pPr>
              <w:pStyle w:val="ListParagraph"/>
              <w:numPr>
                <w:ilvl w:val="0"/>
                <w:numId w:val="19"/>
              </w:numPr>
            </w:pPr>
            <w:r>
              <w:t>Data Centre migration from On-premises to AWS Cloud.</w:t>
            </w:r>
          </w:p>
          <w:p w14:paraId="23F1A0C6" w14:textId="77777777" w:rsidR="009D2BAD" w:rsidRDefault="001A4382" w:rsidP="009B36DC">
            <w:pPr>
              <w:pStyle w:val="ListParagraph"/>
              <w:numPr>
                <w:ilvl w:val="0"/>
                <w:numId w:val="19"/>
              </w:numPr>
            </w:pPr>
            <w:r>
              <w:t>Backup,</w:t>
            </w:r>
            <w:r w:rsidR="00D1709D">
              <w:t xml:space="preserve"> </w:t>
            </w:r>
            <w:r>
              <w:t xml:space="preserve">Migration, </w:t>
            </w:r>
            <w:r w:rsidR="003B657B">
              <w:t>ASR, NSG</w:t>
            </w:r>
            <w:r w:rsidR="00C13751">
              <w:t>, Azure Firewall and Security groups)</w:t>
            </w:r>
          </w:p>
          <w:p w14:paraId="6C2081CE" w14:textId="0AA69073" w:rsidR="00FB2968" w:rsidRPr="000D1B92" w:rsidRDefault="00C1203F" w:rsidP="009B36DC">
            <w:pPr>
              <w:pStyle w:val="ListParagraph"/>
              <w:numPr>
                <w:ilvl w:val="0"/>
                <w:numId w:val="19"/>
              </w:numPr>
            </w:pPr>
            <w:r>
              <w:t xml:space="preserve">Good Understanding </w:t>
            </w:r>
            <w:r w:rsidR="0058752D">
              <w:t xml:space="preserve">in </w:t>
            </w:r>
            <w:r w:rsidR="00A831DD">
              <w:t xml:space="preserve">Azure </w:t>
            </w:r>
            <w:r w:rsidR="000415C1">
              <w:t xml:space="preserve">Cloud, Azure </w:t>
            </w:r>
            <w:r w:rsidR="00A831DD">
              <w:t>DevOps</w:t>
            </w:r>
            <w:r w:rsidR="000415C1">
              <w:t xml:space="preserve">, </w:t>
            </w:r>
            <w:r w:rsidR="00900659">
              <w:t>Azure Pipeline,</w:t>
            </w:r>
            <w:r w:rsidR="0058752D">
              <w:t xml:space="preserve"> Azure repos,</w:t>
            </w:r>
            <w:r w:rsidR="00900659">
              <w:t xml:space="preserve"> GIT, </w:t>
            </w:r>
            <w:r w:rsidR="000415C1">
              <w:t>CI/CD</w:t>
            </w:r>
            <w:r w:rsidR="0058752D">
              <w:t xml:space="preserve"> and</w:t>
            </w:r>
            <w:r w:rsidR="000415C1">
              <w:t xml:space="preserve"> Jenkins</w:t>
            </w:r>
            <w:r w:rsidR="00900659">
              <w:t>.</w:t>
            </w:r>
            <w:r w:rsidR="00A831DD">
              <w:t xml:space="preserve"> </w:t>
            </w:r>
          </w:p>
        </w:tc>
      </w:tr>
      <w:tr w:rsidR="009E7834" w:rsidRPr="00130678" w14:paraId="5F955246" w14:textId="77777777" w:rsidTr="009E7834">
        <w:trPr>
          <w:trHeight w:val="378"/>
        </w:trPr>
        <w:tc>
          <w:tcPr>
            <w:tcW w:w="1054" w:type="pct"/>
            <w:shd w:val="clear" w:color="auto" w:fill="F2F2F2" w:themeFill="background1" w:themeFillShade="F2"/>
          </w:tcPr>
          <w:p w14:paraId="20002736" w14:textId="172C6FB2" w:rsidR="009E7834" w:rsidRPr="00130678" w:rsidRDefault="009E7834" w:rsidP="001C62FC">
            <w:pPr>
              <w:rPr>
                <w:b/>
                <w:szCs w:val="20"/>
                <w:lang w:val="fr-FR"/>
              </w:rPr>
            </w:pPr>
            <w:r w:rsidRPr="009E7834">
              <w:rPr>
                <w:b/>
                <w:szCs w:val="20"/>
                <w:lang w:val="fr-FR"/>
              </w:rPr>
              <w:t>Domain/Industry</w:t>
            </w:r>
            <w:r w:rsidRPr="00130678">
              <w:rPr>
                <w:b/>
                <w:szCs w:val="20"/>
              </w:rPr>
              <w:t xml:space="preserve"> </w:t>
            </w:r>
          </w:p>
        </w:tc>
        <w:tc>
          <w:tcPr>
            <w:tcW w:w="3946" w:type="pct"/>
            <w:shd w:val="clear" w:color="auto" w:fill="F2F2F2" w:themeFill="background1" w:themeFillShade="F2"/>
          </w:tcPr>
          <w:p w14:paraId="40ED02E8" w14:textId="068D8E02" w:rsidR="009E7834" w:rsidRPr="00130678" w:rsidRDefault="00E35D93" w:rsidP="001C62FC">
            <w:pPr>
              <w:rPr>
                <w:rFonts w:ascii="Anek Devanagari" w:hAnsi="Anek Devanagari" w:cs="Anek Devanagari"/>
                <w:szCs w:val="20"/>
                <w:lang w:val="fr-FR"/>
              </w:rPr>
            </w:pPr>
            <w:r>
              <w:rPr>
                <w:rFonts w:ascii="Anek Devanagari" w:hAnsi="Anek Devanagari" w:cs="Anek Devanagari"/>
                <w:szCs w:val="20"/>
                <w:lang w:val="fr-FR"/>
              </w:rPr>
              <w:t>Travel</w:t>
            </w:r>
            <w:r w:rsidR="005C75C0">
              <w:rPr>
                <w:rFonts w:ascii="Anek Devanagari" w:hAnsi="Anek Devanagari" w:cs="Anek Devanagari"/>
                <w:szCs w:val="20"/>
                <w:lang w:val="fr-FR"/>
              </w:rPr>
              <w:t xml:space="preserve"> </w:t>
            </w:r>
            <w:r>
              <w:rPr>
                <w:rFonts w:ascii="Anek Devanagari" w:hAnsi="Anek Devanagari" w:cs="Anek Devanagari"/>
                <w:szCs w:val="20"/>
                <w:lang w:val="fr-FR"/>
              </w:rPr>
              <w:t>(Airline)</w:t>
            </w:r>
            <w:r w:rsidR="00E263E6">
              <w:rPr>
                <w:rFonts w:ascii="Anek Devanagari" w:hAnsi="Anek Devanagari" w:cs="Anek Devanagari"/>
                <w:szCs w:val="20"/>
                <w:lang w:val="fr-FR"/>
              </w:rPr>
              <w:t>, Banking</w:t>
            </w:r>
          </w:p>
        </w:tc>
      </w:tr>
      <w:tr w:rsidR="009E7834" w:rsidRPr="00130678" w14:paraId="753CBC76" w14:textId="77777777" w:rsidTr="009E7834">
        <w:trPr>
          <w:trHeight w:val="354"/>
        </w:trPr>
        <w:tc>
          <w:tcPr>
            <w:tcW w:w="1054" w:type="pct"/>
          </w:tcPr>
          <w:p w14:paraId="7E823904" w14:textId="1C0794D9" w:rsidR="009E7834" w:rsidRPr="00130678" w:rsidRDefault="000728D3" w:rsidP="001C62F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Build Tool</w:t>
            </w:r>
          </w:p>
        </w:tc>
        <w:tc>
          <w:tcPr>
            <w:tcW w:w="3946" w:type="pct"/>
          </w:tcPr>
          <w:p w14:paraId="64D25CBD" w14:textId="47860551" w:rsidR="009E7834" w:rsidRPr="00130678" w:rsidRDefault="007C1950" w:rsidP="001C62FC">
            <w:pPr>
              <w:rPr>
                <w:rFonts w:ascii="Anek Devanagari" w:hAnsi="Anek Devanagari" w:cs="Anek Devanagari"/>
                <w:color w:val="000000"/>
                <w:szCs w:val="20"/>
              </w:rPr>
            </w:pPr>
            <w:r>
              <w:rPr>
                <w:rFonts w:ascii="Anek Devanagari" w:hAnsi="Anek Devanagari" w:cs="Anek Devanagari"/>
                <w:color w:val="000000"/>
                <w:szCs w:val="20"/>
              </w:rPr>
              <w:t>N/A</w:t>
            </w:r>
          </w:p>
        </w:tc>
      </w:tr>
      <w:tr w:rsidR="000728D3" w:rsidRPr="00130678" w14:paraId="5EA66CCB" w14:textId="77777777" w:rsidTr="009E7834">
        <w:trPr>
          <w:trHeight w:val="354"/>
        </w:trPr>
        <w:tc>
          <w:tcPr>
            <w:tcW w:w="1054" w:type="pct"/>
          </w:tcPr>
          <w:p w14:paraId="5C93C2C9" w14:textId="5ADCBB9E" w:rsidR="000728D3" w:rsidRDefault="00221CCF" w:rsidP="000728D3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Internet </w:t>
            </w:r>
            <w:r w:rsidR="00D055A2">
              <w:rPr>
                <w:b/>
                <w:szCs w:val="20"/>
              </w:rPr>
              <w:t>Technologies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3946" w:type="pct"/>
          </w:tcPr>
          <w:p w14:paraId="2BA47197" w14:textId="161FC3D3" w:rsidR="000728D3" w:rsidRDefault="00E13816" w:rsidP="000728D3">
            <w:pPr>
              <w:rPr>
                <w:rFonts w:ascii="Anek Devanagari" w:hAnsi="Anek Devanagari" w:cs="Anek Devanagari"/>
                <w:color w:val="000000"/>
                <w:szCs w:val="20"/>
              </w:rPr>
            </w:pPr>
            <w:r>
              <w:rPr>
                <w:rFonts w:ascii="Anek Devanagari" w:hAnsi="Anek Devanagari" w:cs="Anek Devanagari"/>
                <w:color w:val="000000"/>
                <w:szCs w:val="20"/>
              </w:rPr>
              <w:t xml:space="preserve">Microsoft </w:t>
            </w:r>
            <w:r w:rsidR="000728D3" w:rsidRPr="00A03F72">
              <w:rPr>
                <w:rFonts w:ascii="Anek Devanagari" w:hAnsi="Anek Devanagari" w:cs="Anek Devanagari"/>
                <w:color w:val="000000"/>
                <w:szCs w:val="20"/>
              </w:rPr>
              <w:t>Azure</w:t>
            </w:r>
            <w:r w:rsidR="000728D3">
              <w:rPr>
                <w:rFonts w:ascii="Anek Devanagari" w:hAnsi="Anek Devanagari" w:cs="Anek Devanagari"/>
                <w:color w:val="000000"/>
                <w:szCs w:val="20"/>
              </w:rPr>
              <w:t xml:space="preserve"> and </w:t>
            </w:r>
            <w:r>
              <w:rPr>
                <w:rFonts w:ascii="Anek Devanagari" w:hAnsi="Anek Devanagari" w:cs="Anek Devanagari"/>
                <w:color w:val="000000"/>
                <w:szCs w:val="20"/>
              </w:rPr>
              <w:t>Amazon Web Services (</w:t>
            </w:r>
            <w:r w:rsidR="000728D3">
              <w:rPr>
                <w:rFonts w:ascii="Anek Devanagari" w:hAnsi="Anek Devanagari" w:cs="Anek Devanagari"/>
                <w:color w:val="000000"/>
                <w:szCs w:val="20"/>
              </w:rPr>
              <w:t>AWS</w:t>
            </w:r>
            <w:r>
              <w:rPr>
                <w:rFonts w:ascii="Anek Devanagari" w:hAnsi="Anek Devanagari" w:cs="Anek Devanagari"/>
                <w:color w:val="000000"/>
                <w:szCs w:val="20"/>
              </w:rPr>
              <w:t>)</w:t>
            </w:r>
            <w:r w:rsidR="000728D3">
              <w:rPr>
                <w:rFonts w:ascii="Anek Devanagari" w:hAnsi="Anek Devanagari" w:cs="Anek Devanagari"/>
                <w:color w:val="000000"/>
                <w:szCs w:val="20"/>
              </w:rPr>
              <w:t xml:space="preserve"> Cloud</w:t>
            </w:r>
            <w:r>
              <w:rPr>
                <w:rFonts w:ascii="Anek Devanagari" w:hAnsi="Anek Devanagari" w:cs="Anek Devanagari"/>
                <w:color w:val="000000"/>
                <w:szCs w:val="20"/>
              </w:rPr>
              <w:t>, Office365</w:t>
            </w:r>
          </w:p>
        </w:tc>
      </w:tr>
      <w:tr w:rsidR="000728D3" w14:paraId="703A9152" w14:textId="77777777" w:rsidTr="009E7834">
        <w:tc>
          <w:tcPr>
            <w:tcW w:w="1054" w:type="pct"/>
          </w:tcPr>
          <w:p w14:paraId="4138BF00" w14:textId="0C151A98" w:rsidR="000728D3" w:rsidRPr="004F2F32" w:rsidRDefault="000728D3" w:rsidP="000728D3">
            <w:pPr>
              <w:jc w:val="both"/>
              <w:rPr>
                <w:rFonts w:ascii="Anek Devanagari SemiBold" w:eastAsiaTheme="majorEastAsia" w:hAnsi="Anek Devanagari SemiBold" w:cs="Anek Devanagari SemiBold"/>
                <w:b/>
                <w:bCs/>
                <w:caps/>
                <w:color w:val="F15B40"/>
                <w:spacing w:val="20"/>
                <w:sz w:val="2"/>
                <w:szCs w:val="2"/>
              </w:rPr>
            </w:pPr>
            <w:r w:rsidRPr="00115405">
              <w:rPr>
                <w:b/>
                <w:lang w:val="en-IN" w:eastAsia="en-IN"/>
              </w:rPr>
              <w:t>Web/Enterprise Servers</w:t>
            </w:r>
          </w:p>
        </w:tc>
        <w:tc>
          <w:tcPr>
            <w:tcW w:w="3946" w:type="pct"/>
          </w:tcPr>
          <w:p w14:paraId="39042CE1" w14:textId="12313414" w:rsidR="000728D3" w:rsidRPr="006374E0" w:rsidRDefault="000728D3" w:rsidP="000728D3">
            <w:pPr>
              <w:rPr>
                <w:rFonts w:ascii="Anek Devanagari" w:hAnsi="Anek Devanagari" w:cs="Anek Devanagari"/>
                <w:color w:val="000000"/>
                <w:szCs w:val="20"/>
              </w:rPr>
            </w:pPr>
            <w:r w:rsidRPr="006374E0">
              <w:rPr>
                <w:rFonts w:ascii="Anek Devanagari" w:hAnsi="Anek Devanagari" w:cs="Anek Devanagari"/>
                <w:color w:val="000000"/>
                <w:szCs w:val="20"/>
              </w:rPr>
              <w:t>Web server (IIS, Apache)</w:t>
            </w:r>
          </w:p>
        </w:tc>
      </w:tr>
      <w:tr w:rsidR="000728D3" w14:paraId="67A0720B" w14:textId="77777777" w:rsidTr="009E7834">
        <w:tc>
          <w:tcPr>
            <w:tcW w:w="1054" w:type="pct"/>
          </w:tcPr>
          <w:p w14:paraId="3162A3C2" w14:textId="1A84DD81" w:rsidR="000728D3" w:rsidRPr="004F2F32" w:rsidRDefault="000728D3" w:rsidP="000728D3">
            <w:pPr>
              <w:jc w:val="both"/>
              <w:rPr>
                <w:rFonts w:ascii="Anek Devanagari SemiBold" w:eastAsiaTheme="majorEastAsia" w:hAnsi="Anek Devanagari SemiBold" w:cs="Anek Devanagari SemiBold"/>
                <w:b/>
                <w:bCs/>
                <w:caps/>
                <w:color w:val="F15B40"/>
                <w:spacing w:val="20"/>
                <w:sz w:val="2"/>
                <w:szCs w:val="2"/>
              </w:rPr>
            </w:pPr>
            <w:r w:rsidRPr="00115405">
              <w:rPr>
                <w:b/>
                <w:lang w:val="en-IN" w:eastAsia="en-IN"/>
              </w:rPr>
              <w:t>Databases</w:t>
            </w:r>
          </w:p>
        </w:tc>
        <w:tc>
          <w:tcPr>
            <w:tcW w:w="3946" w:type="pct"/>
          </w:tcPr>
          <w:p w14:paraId="30311FDF" w14:textId="6A073515" w:rsidR="000728D3" w:rsidRPr="006374E0" w:rsidRDefault="000728D3" w:rsidP="000728D3">
            <w:pPr>
              <w:rPr>
                <w:rFonts w:ascii="Anek Devanagari" w:hAnsi="Anek Devanagari" w:cs="Anek Devanagari"/>
                <w:color w:val="000000"/>
                <w:szCs w:val="20"/>
              </w:rPr>
            </w:pPr>
            <w:r w:rsidRPr="006374E0">
              <w:rPr>
                <w:rFonts w:ascii="Anek Devanagari" w:hAnsi="Anek Devanagari" w:cs="Anek Devanagari"/>
                <w:color w:val="000000"/>
                <w:szCs w:val="20"/>
              </w:rPr>
              <w:t>SQL Server (2012/2014/2016), MySQL</w:t>
            </w:r>
          </w:p>
        </w:tc>
      </w:tr>
      <w:tr w:rsidR="000728D3" w14:paraId="376107DB" w14:textId="77777777" w:rsidTr="009E7834">
        <w:tc>
          <w:tcPr>
            <w:tcW w:w="1054" w:type="pct"/>
          </w:tcPr>
          <w:p w14:paraId="11440D81" w14:textId="2FF05119" w:rsidR="000728D3" w:rsidRPr="004F2F32" w:rsidRDefault="000728D3" w:rsidP="000728D3">
            <w:pPr>
              <w:jc w:val="both"/>
              <w:rPr>
                <w:rFonts w:ascii="Anek Devanagari SemiBold" w:eastAsiaTheme="majorEastAsia" w:hAnsi="Anek Devanagari SemiBold" w:cs="Anek Devanagari SemiBold"/>
                <w:b/>
                <w:bCs/>
                <w:caps/>
                <w:color w:val="F15B40"/>
                <w:spacing w:val="20"/>
                <w:sz w:val="2"/>
                <w:szCs w:val="2"/>
              </w:rPr>
            </w:pPr>
            <w:r w:rsidRPr="00115405">
              <w:rPr>
                <w:b/>
                <w:lang w:val="en-IN" w:eastAsia="en-IN"/>
              </w:rPr>
              <w:t>Version Control</w:t>
            </w:r>
          </w:p>
        </w:tc>
        <w:tc>
          <w:tcPr>
            <w:tcW w:w="3946" w:type="pct"/>
          </w:tcPr>
          <w:p w14:paraId="7AC6CADA" w14:textId="45B59C7D" w:rsidR="000728D3" w:rsidRPr="006374E0" w:rsidRDefault="000728D3" w:rsidP="000728D3">
            <w:pPr>
              <w:rPr>
                <w:rFonts w:ascii="Anek Devanagari" w:hAnsi="Anek Devanagari" w:cs="Anek Devanagari"/>
                <w:color w:val="000000"/>
                <w:szCs w:val="20"/>
              </w:rPr>
            </w:pPr>
            <w:r w:rsidRPr="006374E0">
              <w:rPr>
                <w:rFonts w:ascii="Anek Devanagari" w:hAnsi="Anek Devanagari" w:cs="Anek Devanagari"/>
                <w:color w:val="000000"/>
                <w:szCs w:val="20"/>
              </w:rPr>
              <w:t>GIT</w:t>
            </w:r>
            <w:r w:rsidR="00902A1B">
              <w:rPr>
                <w:rFonts w:ascii="Anek Devanagari" w:hAnsi="Anek Devanagari" w:cs="Anek Devanagari"/>
                <w:color w:val="000000"/>
                <w:szCs w:val="20"/>
              </w:rPr>
              <w:t>HUB</w:t>
            </w:r>
          </w:p>
        </w:tc>
      </w:tr>
      <w:tr w:rsidR="000728D3" w14:paraId="24A7BDC7" w14:textId="77777777" w:rsidTr="009E7834">
        <w:tc>
          <w:tcPr>
            <w:tcW w:w="1054" w:type="pct"/>
          </w:tcPr>
          <w:p w14:paraId="6FA772E9" w14:textId="312CCE43" w:rsidR="000728D3" w:rsidRDefault="000728D3" w:rsidP="000728D3">
            <w:pPr>
              <w:jc w:val="both"/>
              <w:rPr>
                <w:rFonts w:ascii="Anek Devanagari SemiBold" w:eastAsiaTheme="majorEastAsia" w:hAnsi="Anek Devanagari SemiBold" w:cs="Anek Devanagari SemiBold"/>
                <w:b/>
                <w:bCs/>
                <w:caps/>
                <w:color w:val="F15B40"/>
                <w:spacing w:val="20"/>
                <w:sz w:val="2"/>
                <w:szCs w:val="2"/>
              </w:rPr>
            </w:pPr>
            <w:r w:rsidRPr="00115405">
              <w:rPr>
                <w:b/>
                <w:lang w:val="en-IN" w:eastAsia="en-IN"/>
              </w:rPr>
              <w:t>Operating Systems</w:t>
            </w:r>
          </w:p>
          <w:p w14:paraId="6FEB0298" w14:textId="77777777" w:rsidR="000728D3" w:rsidRPr="004F2F32" w:rsidRDefault="000728D3" w:rsidP="000728D3">
            <w:pPr>
              <w:jc w:val="both"/>
              <w:rPr>
                <w:rFonts w:ascii="Anek Devanagari SemiBold" w:eastAsiaTheme="majorEastAsia" w:hAnsi="Anek Devanagari SemiBold" w:cs="Anek Devanagari SemiBold"/>
                <w:b/>
                <w:bCs/>
                <w:caps/>
                <w:color w:val="F15B40"/>
                <w:spacing w:val="20"/>
                <w:sz w:val="2"/>
                <w:szCs w:val="2"/>
              </w:rPr>
            </w:pPr>
          </w:p>
        </w:tc>
        <w:tc>
          <w:tcPr>
            <w:tcW w:w="3946" w:type="pct"/>
          </w:tcPr>
          <w:p w14:paraId="25CF817F" w14:textId="3545662D" w:rsidR="000728D3" w:rsidRPr="006374E0" w:rsidRDefault="000728D3" w:rsidP="000728D3">
            <w:pPr>
              <w:rPr>
                <w:rFonts w:ascii="Anek Devanagari" w:hAnsi="Anek Devanagari" w:cs="Anek Devanagari"/>
                <w:color w:val="000000"/>
                <w:szCs w:val="20"/>
              </w:rPr>
            </w:pPr>
            <w:r w:rsidRPr="006374E0">
              <w:rPr>
                <w:rFonts w:ascii="Anek Devanagari" w:hAnsi="Anek Devanagari" w:cs="Anek Devanagari"/>
                <w:color w:val="000000"/>
                <w:szCs w:val="20"/>
              </w:rPr>
              <w:t>Windows10/11, Windows server 2016/2019, Ubuntu</w:t>
            </w:r>
          </w:p>
        </w:tc>
      </w:tr>
      <w:tr w:rsidR="000728D3" w14:paraId="60F62388" w14:textId="77777777" w:rsidTr="009E7834">
        <w:tc>
          <w:tcPr>
            <w:tcW w:w="1054" w:type="pct"/>
          </w:tcPr>
          <w:p w14:paraId="4C603986" w14:textId="3824A38B" w:rsidR="000728D3" w:rsidRPr="001F57F7" w:rsidRDefault="000728D3" w:rsidP="000728D3">
            <w:pPr>
              <w:rPr>
                <w:bCs/>
                <w:caps/>
                <w:szCs w:val="20"/>
                <w:lang w:val="fr-FR"/>
              </w:rPr>
            </w:pPr>
            <w:r w:rsidRPr="00115405">
              <w:rPr>
                <w:b/>
                <w:lang w:val="en-IN" w:eastAsia="en-IN"/>
              </w:rPr>
              <w:t>Software Methodologies</w:t>
            </w:r>
          </w:p>
        </w:tc>
        <w:tc>
          <w:tcPr>
            <w:tcW w:w="3946" w:type="pct"/>
          </w:tcPr>
          <w:p w14:paraId="228B9C41" w14:textId="16EA66B1" w:rsidR="000728D3" w:rsidRPr="006374E0" w:rsidRDefault="000728D3" w:rsidP="000728D3">
            <w:pPr>
              <w:rPr>
                <w:rFonts w:ascii="Anek Devanagari" w:hAnsi="Anek Devanagari" w:cs="Anek Devanagari"/>
                <w:color w:val="000000"/>
                <w:szCs w:val="20"/>
              </w:rPr>
            </w:pPr>
            <w:r w:rsidRPr="006374E0">
              <w:rPr>
                <w:rFonts w:ascii="Anek Devanagari" w:hAnsi="Anek Devanagari" w:cs="Anek Devanagari"/>
                <w:color w:val="000000"/>
                <w:szCs w:val="20"/>
              </w:rPr>
              <w:t>Waterfall</w:t>
            </w:r>
          </w:p>
        </w:tc>
      </w:tr>
    </w:tbl>
    <w:p w14:paraId="4EC3281A" w14:textId="77777777" w:rsidR="005E51E6" w:rsidRDefault="005E51E6" w:rsidP="008B33BD">
      <w:pPr>
        <w:rPr>
          <w:rFonts w:ascii="Anek Devanagari SemiBold" w:hAnsi="Anek Devanagari SemiBold" w:cs="Anek Devanagari SemiBold"/>
          <w:color w:val="F15B40"/>
          <w:sz w:val="28"/>
          <w:szCs w:val="36"/>
        </w:rPr>
      </w:pPr>
    </w:p>
    <w:sdt>
      <w:sdtPr>
        <w:rPr>
          <w:rFonts w:ascii="Anek Devanagari SemiBold" w:hAnsi="Anek Devanagari SemiBold" w:cs="Anek Devanagari SemiBold"/>
          <w:color w:val="F15B40"/>
          <w:sz w:val="28"/>
          <w:szCs w:val="36"/>
        </w:rPr>
        <w:id w:val="-1173798385"/>
        <w:placeholder>
          <w:docPart w:val="C84AE14595654AF0B8C8EB95E5AC8F30"/>
        </w:placeholder>
        <w15:appearance w15:val="hidden"/>
      </w:sdtPr>
      <w:sdtEndPr>
        <w:rPr>
          <w:rFonts w:eastAsiaTheme="majorEastAsia"/>
          <w:b/>
          <w:bCs/>
          <w:caps/>
          <w:spacing w:val="20"/>
        </w:rPr>
      </w:sdtEndPr>
      <w:sdtContent>
        <w:p w14:paraId="71368807" w14:textId="696B26FA" w:rsidR="001F57F7" w:rsidRDefault="00130678" w:rsidP="008B33BD">
          <w:pPr>
            <w:rPr>
              <w:rFonts w:ascii="Anek Devanagari SemiBold" w:eastAsiaTheme="majorEastAsia" w:hAnsi="Anek Devanagari SemiBold" w:cs="Anek Devanagari SemiBold"/>
              <w:b/>
              <w:bCs/>
              <w:caps/>
              <w:color w:val="F15B40"/>
              <w:spacing w:val="20"/>
              <w:sz w:val="28"/>
              <w:szCs w:val="36"/>
            </w:rPr>
          </w:pPr>
          <w:r w:rsidRPr="00130678">
            <w:rPr>
              <w:rFonts w:ascii="Anek Devanagari SemiBold" w:eastAsiaTheme="majorEastAsia" w:hAnsi="Anek Devanagari SemiBold" w:cs="Anek Devanagari SemiBold"/>
              <w:b/>
              <w:bCs/>
              <w:caps/>
              <w:color w:val="F15B40"/>
              <w:spacing w:val="20"/>
              <w:sz w:val="28"/>
              <w:szCs w:val="36"/>
            </w:rPr>
            <w:t>Client / Project Details</w:t>
          </w:r>
        </w:p>
        <w:tbl>
          <w:tblPr>
            <w:tblStyle w:val="PlainTable1"/>
            <w:tblW w:w="5580" w:type="pct"/>
            <w:tblLook w:val="0000" w:firstRow="0" w:lastRow="0" w:firstColumn="0" w:lastColumn="0" w:noHBand="0" w:noVBand="0"/>
          </w:tblPr>
          <w:tblGrid>
            <w:gridCol w:w="2377"/>
            <w:gridCol w:w="2957"/>
            <w:gridCol w:w="5101"/>
          </w:tblGrid>
          <w:tr w:rsidR="001F57F7" w:rsidRPr="00130678" w14:paraId="175212B0" w14:textId="77777777" w:rsidTr="001C62F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66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2556" w:type="pct"/>
                <w:gridSpan w:val="2"/>
              </w:tcPr>
              <w:p w14:paraId="3417C551" w14:textId="487340D6" w:rsidR="001F57F7" w:rsidRPr="00130678" w:rsidRDefault="001F57F7" w:rsidP="001C62FC">
                <w:pPr>
                  <w:rPr>
                    <w:color w:val="FFFFFF" w:themeColor="background1"/>
                    <w:szCs w:val="20"/>
                  </w:rPr>
                </w:pPr>
                <w:r w:rsidRPr="00130678">
                  <w:rPr>
                    <w:b/>
                    <w:szCs w:val="20"/>
                    <w:lang w:val="fr-FR"/>
                  </w:rPr>
                  <w:t>Client Name :</w:t>
                </w:r>
                <w:r w:rsidR="00DB4FEF">
                  <w:rPr>
                    <w:b/>
                    <w:szCs w:val="20"/>
                    <w:lang w:val="fr-FR"/>
                  </w:rPr>
                  <w:t xml:space="preserve"> </w:t>
                </w:r>
                <w:r w:rsidR="00261B99">
                  <w:rPr>
                    <w:b/>
                    <w:szCs w:val="20"/>
                    <w:lang w:val="fr-FR"/>
                  </w:rPr>
                  <w:t>IAG-</w:t>
                </w:r>
                <w:r w:rsidR="00DB4FEF">
                  <w:rPr>
                    <w:b/>
                    <w:szCs w:val="20"/>
                    <w:lang w:val="fr-FR"/>
                  </w:rPr>
                  <w:t>British Airways</w:t>
                </w:r>
              </w:p>
            </w:tc>
            <w:tc>
              <w:tcPr>
                <w:tcW w:w="2444" w:type="pct"/>
              </w:tcPr>
              <w:p w14:paraId="0EF99191" w14:textId="5809D831" w:rsidR="001F57F7" w:rsidRPr="00130678" w:rsidRDefault="001F57F7" w:rsidP="001C62F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FFFF" w:themeColor="background1"/>
                    <w:szCs w:val="20"/>
                  </w:rPr>
                </w:pPr>
                <w:r w:rsidRPr="00130678">
                  <w:rPr>
                    <w:b/>
                    <w:szCs w:val="20"/>
                    <w:lang w:val="fr-FR"/>
                  </w:rPr>
                  <w:t xml:space="preserve">Duration : </w:t>
                </w:r>
                <w:r w:rsidR="00DB4FEF" w:rsidRPr="00DB4FEF">
                  <w:rPr>
                    <w:bCs/>
                    <w:szCs w:val="20"/>
                    <w:lang w:val="fr-FR"/>
                  </w:rPr>
                  <w:t>Aug</w:t>
                </w:r>
                <w:r w:rsidRPr="00130678">
                  <w:rPr>
                    <w:bCs/>
                    <w:szCs w:val="20"/>
                    <w:lang w:val="fr-FR"/>
                  </w:rPr>
                  <w:t>-</w:t>
                </w:r>
                <w:r w:rsidR="00DB4FEF">
                  <w:rPr>
                    <w:bCs/>
                    <w:szCs w:val="20"/>
                    <w:lang w:val="fr-FR"/>
                  </w:rPr>
                  <w:t>22</w:t>
                </w:r>
                <w:r w:rsidRPr="00130678">
                  <w:rPr>
                    <w:bCs/>
                    <w:szCs w:val="20"/>
                    <w:lang w:val="fr-FR"/>
                  </w:rPr>
                  <w:t xml:space="preserve"> to </w:t>
                </w:r>
                <w:r w:rsidR="00DB4FEF">
                  <w:rPr>
                    <w:bCs/>
                    <w:szCs w:val="20"/>
                    <w:lang w:val="fr-FR"/>
                  </w:rPr>
                  <w:t>Jul</w:t>
                </w:r>
                <w:r w:rsidRPr="00130678">
                  <w:rPr>
                    <w:bCs/>
                    <w:szCs w:val="20"/>
                    <w:lang w:val="fr-FR"/>
                  </w:rPr>
                  <w:t>-</w:t>
                </w:r>
                <w:r w:rsidR="00DB4FEF">
                  <w:rPr>
                    <w:bCs/>
                    <w:szCs w:val="20"/>
                    <w:lang w:val="fr-FR"/>
                  </w:rPr>
                  <w:t>23</w:t>
                </w:r>
              </w:p>
            </w:tc>
          </w:tr>
          <w:tr w:rsidR="001F57F7" w:rsidRPr="00130678" w14:paraId="3073D473" w14:textId="77777777" w:rsidTr="001C62FC">
            <w:trPr>
              <w:trHeight w:val="378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9" w:type="pct"/>
              </w:tcPr>
              <w:p w14:paraId="42A3A774" w14:textId="77777777" w:rsidR="001F57F7" w:rsidRPr="00130678" w:rsidRDefault="001F57F7" w:rsidP="001C62FC">
                <w:pPr>
                  <w:rPr>
                    <w:szCs w:val="20"/>
                    <w:lang w:val="fr-FR"/>
                  </w:rPr>
                </w:pPr>
                <w:r w:rsidRPr="00130678">
                  <w:rPr>
                    <w:b/>
                    <w:szCs w:val="20"/>
                    <w:lang w:val="fr-FR"/>
                  </w:rPr>
                  <w:t>Team Size </w:t>
                </w:r>
              </w:p>
            </w:tc>
            <w:tc>
              <w:tcPr>
                <w:tcW w:w="3861" w:type="pct"/>
                <w:gridSpan w:val="2"/>
              </w:tcPr>
              <w:p w14:paraId="1B5BEBDA" w14:textId="119AA896" w:rsidR="001F57F7" w:rsidRPr="00130678" w:rsidRDefault="001E6E3F" w:rsidP="001C62F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  <w:lang w:val="fr-FR"/>
                  </w:rPr>
                </w:pPr>
                <w:r>
                  <w:rPr>
                    <w:rFonts w:ascii="Anek Devanagari" w:hAnsi="Anek Devanagari" w:cs="Anek Devanagari"/>
                    <w:szCs w:val="20"/>
                    <w:lang w:val="fr-FR"/>
                  </w:rPr>
                  <w:t>4</w:t>
                </w:r>
              </w:p>
            </w:tc>
          </w:tr>
          <w:tr w:rsidR="001F57F7" w:rsidRPr="00130678" w14:paraId="04018D9B" w14:textId="77777777" w:rsidTr="001C62F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78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9" w:type="pct"/>
              </w:tcPr>
              <w:p w14:paraId="66AA19D7" w14:textId="77777777" w:rsidR="001F57F7" w:rsidRPr="00130678" w:rsidRDefault="001F57F7" w:rsidP="001C62FC">
                <w:pPr>
                  <w:rPr>
                    <w:b/>
                    <w:szCs w:val="20"/>
                    <w:lang w:val="fr-FR"/>
                  </w:rPr>
                </w:pPr>
                <w:r w:rsidRPr="00130678">
                  <w:rPr>
                    <w:b/>
                    <w:szCs w:val="20"/>
                  </w:rPr>
                  <w:t xml:space="preserve">Technologies </w:t>
                </w:r>
              </w:p>
            </w:tc>
            <w:tc>
              <w:tcPr>
                <w:tcW w:w="3861" w:type="pct"/>
                <w:gridSpan w:val="2"/>
              </w:tcPr>
              <w:p w14:paraId="26AE33AF" w14:textId="478B54BB" w:rsidR="001F57F7" w:rsidRPr="00130678" w:rsidRDefault="00A8580A" w:rsidP="001C62F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  <w:lang w:val="fr-FR"/>
                  </w:rPr>
                </w:pPr>
                <w:r>
                  <w:rPr>
                    <w:rFonts w:ascii="Anek Devanagari" w:hAnsi="Anek Devanagari" w:cs="Anek Devanagari"/>
                    <w:szCs w:val="20"/>
                    <w:lang w:val="fr-FR"/>
                  </w:rPr>
                  <w:t xml:space="preserve">Windows Server, AWS Cloud, </w:t>
                </w:r>
                <w:r w:rsidR="002B3D43">
                  <w:rPr>
                    <w:rFonts w:ascii="Anek Devanagari" w:hAnsi="Anek Devanagari" w:cs="Anek Devanagari"/>
                    <w:szCs w:val="20"/>
                    <w:lang w:val="fr-FR"/>
                  </w:rPr>
                  <w:t xml:space="preserve">Datacenter Migration, </w:t>
                </w:r>
                <w:r w:rsidR="006732CE">
                  <w:rPr>
                    <w:rFonts w:ascii="Anek Devanagari" w:hAnsi="Anek Devanagari" w:cs="Anek Devanagari"/>
                    <w:szCs w:val="20"/>
                    <w:lang w:val="fr-FR"/>
                  </w:rPr>
                  <w:t>W</w:t>
                </w:r>
                <w:r w:rsidR="00FD3A9B">
                  <w:rPr>
                    <w:rFonts w:ascii="Anek Devanagari" w:hAnsi="Anek Devanagari" w:cs="Anek Devanagari"/>
                    <w:szCs w:val="20"/>
                    <w:lang w:val="fr-FR"/>
                  </w:rPr>
                  <w:t xml:space="preserve">aterfall </w:t>
                </w:r>
                <w:r w:rsidR="006732CE">
                  <w:rPr>
                    <w:rFonts w:ascii="Anek Devanagari" w:hAnsi="Anek Devanagari" w:cs="Anek Devanagari"/>
                    <w:szCs w:val="20"/>
                    <w:lang w:val="fr-FR"/>
                  </w:rPr>
                  <w:t>Mythology</w:t>
                </w:r>
                <w:r w:rsidR="00FD3A9B">
                  <w:rPr>
                    <w:rFonts w:ascii="Anek Devanagari" w:hAnsi="Anek Devanagari" w:cs="Anek Devanagari"/>
                    <w:szCs w:val="20"/>
                    <w:lang w:val="fr-FR"/>
                  </w:rPr>
                  <w:t xml:space="preserve">, </w:t>
                </w:r>
                <w:r w:rsidR="006732CE">
                  <w:rPr>
                    <w:rFonts w:ascii="Anek Devanagari" w:hAnsi="Anek Devanagari" w:cs="Anek Devanagari"/>
                    <w:szCs w:val="20"/>
                    <w:lang w:val="fr-FR"/>
                  </w:rPr>
                  <w:t>p</w:t>
                </w:r>
                <w:r w:rsidR="00E055BA">
                  <w:rPr>
                    <w:rFonts w:ascii="Anek Devanagari" w:hAnsi="Anek Devanagari" w:cs="Anek Devanagari"/>
                    <w:szCs w:val="20"/>
                    <w:lang w:val="fr-FR"/>
                  </w:rPr>
                  <w:t>lanning, implémentions</w:t>
                </w:r>
                <w:r w:rsidR="00C35C96">
                  <w:rPr>
                    <w:rFonts w:ascii="Anek Devanagari" w:hAnsi="Anek Devanagari" w:cs="Anek Devanagari"/>
                    <w:szCs w:val="20"/>
                    <w:lang w:val="fr-FR"/>
                  </w:rPr>
                  <w:t xml:space="preserve"> </w:t>
                </w:r>
                <w:r w:rsidR="00E055BA">
                  <w:rPr>
                    <w:rFonts w:ascii="Anek Devanagari" w:hAnsi="Anek Devanagari" w:cs="Anek Devanagari"/>
                    <w:szCs w:val="20"/>
                    <w:lang w:val="fr-FR"/>
                  </w:rPr>
                  <w:t>and Project management.</w:t>
                </w:r>
              </w:p>
            </w:tc>
          </w:tr>
          <w:tr w:rsidR="001F57F7" w:rsidRPr="00130678" w14:paraId="343C7D00" w14:textId="77777777" w:rsidTr="001C62FC">
            <w:trPr>
              <w:trHeight w:val="354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9" w:type="pct"/>
              </w:tcPr>
              <w:p w14:paraId="4AA21C4B" w14:textId="77777777" w:rsidR="001F57F7" w:rsidRPr="00130678" w:rsidRDefault="001F57F7" w:rsidP="001C62FC">
                <w:pPr>
                  <w:rPr>
                    <w:b/>
                    <w:szCs w:val="20"/>
                  </w:rPr>
                </w:pPr>
                <w:r w:rsidRPr="00130678">
                  <w:rPr>
                    <w:b/>
                    <w:szCs w:val="20"/>
                  </w:rPr>
                  <w:t>Role</w:t>
                </w:r>
              </w:p>
            </w:tc>
            <w:tc>
              <w:tcPr>
                <w:tcW w:w="3861" w:type="pct"/>
                <w:gridSpan w:val="2"/>
              </w:tcPr>
              <w:p w14:paraId="482450CC" w14:textId="2C521959" w:rsidR="001F57F7" w:rsidRPr="00130678" w:rsidRDefault="007F5B36" w:rsidP="001C62F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>
                  <w:rPr>
                    <w:rFonts w:ascii="Anek Devanagari" w:hAnsi="Anek Devanagari" w:cs="Anek Devanagari"/>
                    <w:color w:val="000000"/>
                    <w:szCs w:val="20"/>
                  </w:rPr>
                  <w:t>Technical Architect</w:t>
                </w:r>
              </w:p>
            </w:tc>
          </w:tr>
          <w:tr w:rsidR="001F57F7" w:rsidRPr="00130678" w14:paraId="57A6E22F" w14:textId="77777777" w:rsidTr="001C62F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54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9" w:type="pct"/>
              </w:tcPr>
              <w:p w14:paraId="0F942924" w14:textId="77777777" w:rsidR="001F57F7" w:rsidRPr="00130678" w:rsidRDefault="001F57F7" w:rsidP="001C62FC">
                <w:pPr>
                  <w:rPr>
                    <w:b/>
                    <w:szCs w:val="20"/>
                  </w:rPr>
                </w:pPr>
                <w:r w:rsidRPr="00130678">
                  <w:rPr>
                    <w:b/>
                    <w:szCs w:val="20"/>
                  </w:rPr>
                  <w:t>Project Overview</w:t>
                </w:r>
              </w:p>
            </w:tc>
            <w:tc>
              <w:tcPr>
                <w:tcW w:w="3861" w:type="pct"/>
                <w:gridSpan w:val="2"/>
              </w:tcPr>
              <w:p w14:paraId="41FB1023" w14:textId="3EEBCC1A" w:rsidR="001F57F7" w:rsidRPr="00130678" w:rsidRDefault="00C86D2D" w:rsidP="001C62F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 w:rsidRPr="00F53DDC">
                  <w:rPr>
                    <w:rFonts w:ascii="Anek Devanagari" w:hAnsi="Anek Devanagari" w:cs="Anek Devanagari"/>
                    <w:szCs w:val="20"/>
                    <w:lang w:val="fr-FR"/>
                  </w:rPr>
                  <w:t xml:space="preserve">Windows </w:t>
                </w:r>
                <w:r w:rsidR="00F13165">
                  <w:rPr>
                    <w:rFonts w:ascii="Anek Devanagari" w:hAnsi="Anek Devanagari" w:cs="Anek Devanagari"/>
                    <w:szCs w:val="20"/>
                    <w:lang w:val="fr-FR"/>
                  </w:rPr>
                  <w:t xml:space="preserve">Server </w:t>
                </w:r>
                <w:r w:rsidR="00C33A6D">
                  <w:rPr>
                    <w:rFonts w:ascii="Anek Devanagari" w:hAnsi="Anek Devanagari" w:cs="Anek Devanagari"/>
                    <w:szCs w:val="20"/>
                    <w:lang w:val="fr-FR"/>
                  </w:rPr>
                  <w:t>Migration</w:t>
                </w:r>
                <w:r w:rsidRPr="00F53DDC">
                  <w:rPr>
                    <w:rFonts w:ascii="Anek Devanagari" w:hAnsi="Anek Devanagari" w:cs="Anek Devanagari"/>
                    <w:szCs w:val="20"/>
                    <w:lang w:val="fr-FR"/>
                  </w:rPr>
                  <w:t xml:space="preserve"> </w:t>
                </w:r>
                <w:r>
                  <w:rPr>
                    <w:rFonts w:ascii="Anek Devanagari" w:hAnsi="Anek Devanagari" w:cs="Anek Devanagari"/>
                    <w:szCs w:val="20"/>
                    <w:lang w:val="fr-FR"/>
                  </w:rPr>
                  <w:t>On-Premise</w:t>
                </w:r>
                <w:r w:rsidR="00EA44BD">
                  <w:rPr>
                    <w:rFonts w:ascii="Anek Devanagari" w:hAnsi="Anek Devanagari" w:cs="Anek Devanagari"/>
                    <w:szCs w:val="20"/>
                    <w:lang w:val="fr-FR"/>
                  </w:rPr>
                  <w:t xml:space="preserve"> DC</w:t>
                </w:r>
                <w:r>
                  <w:rPr>
                    <w:rFonts w:ascii="Anek Devanagari" w:hAnsi="Anek Devanagari" w:cs="Anek Devanagari"/>
                    <w:szCs w:val="20"/>
                    <w:lang w:val="fr-FR"/>
                  </w:rPr>
                  <w:t xml:space="preserve"> to AWS Cloud.</w:t>
                </w:r>
              </w:p>
            </w:tc>
          </w:tr>
          <w:tr w:rsidR="001F57F7" w:rsidRPr="00130678" w14:paraId="13CB2A1D" w14:textId="77777777" w:rsidTr="001C62FC">
            <w:trPr>
              <w:trHeight w:val="2466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9" w:type="pct"/>
              </w:tcPr>
              <w:p w14:paraId="38400C40" w14:textId="77777777" w:rsidR="001F57F7" w:rsidRDefault="001F57F7" w:rsidP="001C62FC">
                <w:pPr>
                  <w:jc w:val="both"/>
                  <w:rPr>
                    <w:b/>
                    <w:szCs w:val="20"/>
                  </w:rPr>
                </w:pPr>
              </w:p>
              <w:p w14:paraId="0C22D1AA" w14:textId="77777777" w:rsidR="001F57F7" w:rsidRDefault="001F57F7" w:rsidP="001C62FC">
                <w:pPr>
                  <w:jc w:val="both"/>
                  <w:rPr>
                    <w:b/>
                    <w:szCs w:val="20"/>
                  </w:rPr>
                </w:pPr>
              </w:p>
              <w:p w14:paraId="2ED21524" w14:textId="77777777" w:rsidR="001F57F7" w:rsidRPr="00130678" w:rsidRDefault="001F57F7" w:rsidP="001C62FC">
                <w:pPr>
                  <w:jc w:val="both"/>
                  <w:rPr>
                    <w:b/>
                    <w:szCs w:val="20"/>
                  </w:rPr>
                </w:pPr>
                <w:r w:rsidRPr="00130678">
                  <w:rPr>
                    <w:b/>
                    <w:szCs w:val="20"/>
                  </w:rPr>
                  <w:t>Roles</w:t>
                </w:r>
              </w:p>
              <w:p w14:paraId="4C81CA43" w14:textId="77777777" w:rsidR="001F57F7" w:rsidRPr="00130678" w:rsidRDefault="001F57F7" w:rsidP="001C62FC">
                <w:pPr>
                  <w:jc w:val="both"/>
                  <w:rPr>
                    <w:b/>
                    <w:szCs w:val="20"/>
                  </w:rPr>
                </w:pPr>
                <w:r w:rsidRPr="00130678">
                  <w:rPr>
                    <w:b/>
                    <w:szCs w:val="20"/>
                  </w:rPr>
                  <w:t>&amp; Responsibilities</w:t>
                </w:r>
              </w:p>
            </w:tc>
            <w:tc>
              <w:tcPr>
                <w:tcW w:w="3861" w:type="pct"/>
                <w:gridSpan w:val="2"/>
              </w:tcPr>
              <w:p w14:paraId="7D0AA250" w14:textId="573C2997" w:rsidR="00DC7229" w:rsidRPr="00DC7229" w:rsidRDefault="00DC7229" w:rsidP="00DC7229">
                <w:pPr>
                  <w:pStyle w:val="ListParagraph"/>
                  <w:numPr>
                    <w:ilvl w:val="0"/>
                    <w:numId w:val="17"/>
                  </w:numPr>
                  <w:tabs>
                    <w:tab w:val="left" w:pos="720"/>
                  </w:tabs>
                  <w:spacing w:before="0" w:after="200" w:line="276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</w:rPr>
                </w:pPr>
                <w:r w:rsidRPr="00DC7229">
                  <w:rPr>
                    <w:rFonts w:ascii="Anek Devanagari" w:hAnsi="Anek Devanagari" w:cs="Anek Devanagari"/>
                    <w:szCs w:val="20"/>
                  </w:rPr>
                  <w:t>Windows server 2008 migration On-premises DC to AWS Cloud.</w:t>
                </w:r>
              </w:p>
              <w:p w14:paraId="5A2FB0F4" w14:textId="2761FF8B" w:rsidR="00026024" w:rsidRPr="00026024" w:rsidRDefault="00026024" w:rsidP="00DC7229">
                <w:pPr>
                  <w:pStyle w:val="ListParagraph"/>
                  <w:numPr>
                    <w:ilvl w:val="0"/>
                    <w:numId w:val="17"/>
                  </w:numPr>
                  <w:tabs>
                    <w:tab w:val="left" w:pos="720"/>
                  </w:tabs>
                  <w:spacing w:before="0" w:after="200" w:line="276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</w:rPr>
                </w:pPr>
                <w:r w:rsidRPr="00026024">
                  <w:rPr>
                    <w:rFonts w:ascii="Anek Devanagari" w:hAnsi="Anek Devanagari" w:cs="Anek Devanagari"/>
                    <w:szCs w:val="20"/>
                  </w:rPr>
                  <w:t>Following HLD/LLD/OPINS documents for current application hosted on Windows Server 2008 and understanding application flow</w:t>
                </w:r>
                <w:r w:rsidR="000168E0">
                  <w:rPr>
                    <w:rFonts w:ascii="Anek Devanagari" w:hAnsi="Anek Devanagari" w:cs="Anek Devanagari"/>
                    <w:szCs w:val="20"/>
                  </w:rPr>
                  <w:t xml:space="preserve">, </w:t>
                </w:r>
                <w:r w:rsidR="004904D4">
                  <w:rPr>
                    <w:rFonts w:ascii="Anek Devanagari" w:hAnsi="Anek Devanagari" w:cs="Anek Devanagari"/>
                    <w:szCs w:val="20"/>
                  </w:rPr>
                  <w:t>dependencies,</w:t>
                </w:r>
                <w:r w:rsidRPr="00026024">
                  <w:rPr>
                    <w:rFonts w:ascii="Anek Devanagari" w:hAnsi="Anek Devanagari" w:cs="Anek Devanagari"/>
                    <w:szCs w:val="20"/>
                  </w:rPr>
                  <w:t xml:space="preserve"> and its architecture.</w:t>
                </w:r>
              </w:p>
              <w:p w14:paraId="72A467D0" w14:textId="22A5FCB2" w:rsidR="00026024" w:rsidRPr="00026024" w:rsidRDefault="00C0399E" w:rsidP="00DC7229">
                <w:pPr>
                  <w:pStyle w:val="ListParagraph"/>
                  <w:numPr>
                    <w:ilvl w:val="0"/>
                    <w:numId w:val="17"/>
                  </w:numPr>
                  <w:tabs>
                    <w:tab w:val="left" w:pos="720"/>
                  </w:tabs>
                  <w:spacing w:before="0" w:after="200" w:line="276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</w:rPr>
                </w:pPr>
                <w:r w:rsidRPr="00026024">
                  <w:rPr>
                    <w:rFonts w:ascii="Anek Devanagari" w:hAnsi="Anek Devanagari" w:cs="Anek Devanagari"/>
                    <w:szCs w:val="20"/>
                  </w:rPr>
                  <w:t>Analyzing</w:t>
                </w:r>
                <w:r w:rsidR="00026024" w:rsidRPr="00026024">
                  <w:rPr>
                    <w:rFonts w:ascii="Anek Devanagari" w:hAnsi="Anek Devanagari" w:cs="Anek Devanagari"/>
                    <w:szCs w:val="20"/>
                  </w:rPr>
                  <w:t xml:space="preserve"> feasibility/compatibility of application with Windows server 2019 on AWS.</w:t>
                </w:r>
              </w:p>
              <w:p w14:paraId="282F9B56" w14:textId="05A8BE49" w:rsidR="00026024" w:rsidRPr="00026024" w:rsidRDefault="00026024" w:rsidP="00DC7229">
                <w:pPr>
                  <w:pStyle w:val="ListParagraph"/>
                  <w:numPr>
                    <w:ilvl w:val="0"/>
                    <w:numId w:val="17"/>
                  </w:numPr>
                  <w:tabs>
                    <w:tab w:val="left" w:pos="720"/>
                  </w:tabs>
                  <w:spacing w:before="0" w:after="200" w:line="276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</w:rPr>
                </w:pPr>
                <w:r w:rsidRPr="00026024">
                  <w:rPr>
                    <w:rFonts w:ascii="Anek Devanagari" w:hAnsi="Anek Devanagari" w:cs="Anek Devanagari"/>
                    <w:szCs w:val="20"/>
                  </w:rPr>
                  <w:t xml:space="preserve">Designing application AS-IS, TO-BE architecture </w:t>
                </w:r>
                <w:r w:rsidR="003252AB">
                  <w:rPr>
                    <w:rFonts w:ascii="Anek Devanagari" w:hAnsi="Anek Devanagari" w:cs="Anek Devanagari"/>
                    <w:szCs w:val="20"/>
                  </w:rPr>
                  <w:t xml:space="preserve">with the </w:t>
                </w:r>
                <w:r w:rsidR="00C0399E" w:rsidRPr="00026024">
                  <w:rPr>
                    <w:rFonts w:ascii="Anek Devanagari" w:hAnsi="Anek Devanagari" w:cs="Anek Devanagari"/>
                    <w:szCs w:val="20"/>
                  </w:rPr>
                  <w:t>coordina</w:t>
                </w:r>
                <w:r w:rsidR="003252AB">
                  <w:rPr>
                    <w:rFonts w:ascii="Anek Devanagari" w:hAnsi="Anek Devanagari" w:cs="Anek Devanagari"/>
                    <w:szCs w:val="20"/>
                  </w:rPr>
                  <w:t xml:space="preserve">tion </w:t>
                </w:r>
                <w:r w:rsidR="00264871">
                  <w:rPr>
                    <w:rFonts w:ascii="Anek Devanagari" w:hAnsi="Anek Devanagari" w:cs="Anek Devanagari"/>
                    <w:szCs w:val="20"/>
                  </w:rPr>
                  <w:t xml:space="preserve">of </w:t>
                </w:r>
                <w:r w:rsidR="00264871" w:rsidRPr="00026024">
                  <w:rPr>
                    <w:rFonts w:ascii="Anek Devanagari" w:hAnsi="Anek Devanagari" w:cs="Anek Devanagari"/>
                    <w:szCs w:val="20"/>
                  </w:rPr>
                  <w:t>application</w:t>
                </w:r>
                <w:r w:rsidRPr="00026024">
                  <w:rPr>
                    <w:rFonts w:ascii="Anek Devanagari" w:hAnsi="Anek Devanagari" w:cs="Anek Devanagari"/>
                    <w:szCs w:val="20"/>
                  </w:rPr>
                  <w:t xml:space="preserve"> support</w:t>
                </w:r>
                <w:r w:rsidR="00B7315B">
                  <w:rPr>
                    <w:rFonts w:ascii="Anek Devanagari" w:hAnsi="Anek Devanagari" w:cs="Anek Devanagari"/>
                    <w:szCs w:val="20"/>
                  </w:rPr>
                  <w:t xml:space="preserve"> </w:t>
                </w:r>
                <w:r w:rsidR="00264871">
                  <w:rPr>
                    <w:rFonts w:ascii="Anek Devanagari" w:hAnsi="Anek Devanagari" w:cs="Anek Devanagari"/>
                    <w:szCs w:val="20"/>
                  </w:rPr>
                  <w:t>and</w:t>
                </w:r>
                <w:r w:rsidR="00B7315B">
                  <w:rPr>
                    <w:rFonts w:ascii="Anek Devanagari" w:hAnsi="Anek Devanagari" w:cs="Anek Devanagari"/>
                    <w:szCs w:val="20"/>
                  </w:rPr>
                  <w:t xml:space="preserve"> </w:t>
                </w:r>
                <w:r w:rsidR="007D39D6">
                  <w:rPr>
                    <w:rFonts w:ascii="Anek Devanagari" w:hAnsi="Anek Devanagari" w:cs="Anek Devanagari"/>
                    <w:szCs w:val="20"/>
                  </w:rPr>
                  <w:t>Vendor</w:t>
                </w:r>
                <w:r w:rsidRPr="00026024">
                  <w:rPr>
                    <w:rFonts w:ascii="Anek Devanagari" w:hAnsi="Anek Devanagari" w:cs="Anek Devanagari"/>
                    <w:szCs w:val="20"/>
                  </w:rPr>
                  <w:t>.</w:t>
                </w:r>
              </w:p>
              <w:p w14:paraId="456706FC" w14:textId="77777777" w:rsidR="00026024" w:rsidRPr="00026024" w:rsidRDefault="00026024" w:rsidP="00DC7229">
                <w:pPr>
                  <w:pStyle w:val="ListParagraph"/>
                  <w:numPr>
                    <w:ilvl w:val="0"/>
                    <w:numId w:val="17"/>
                  </w:numPr>
                  <w:tabs>
                    <w:tab w:val="left" w:pos="720"/>
                  </w:tabs>
                  <w:spacing w:before="0" w:after="200" w:line="276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</w:rPr>
                </w:pPr>
                <w:r w:rsidRPr="00026024">
                  <w:rPr>
                    <w:rFonts w:ascii="Anek Devanagari" w:hAnsi="Anek Devanagari" w:cs="Anek Devanagari"/>
                    <w:szCs w:val="20"/>
                  </w:rPr>
                  <w:t>Preparing As-Is and To-Be solution and writing in solutions of work (SOW).</w:t>
                </w:r>
              </w:p>
              <w:p w14:paraId="638E03AB" w14:textId="54CCB0BE" w:rsidR="00026024" w:rsidRPr="00C0399E" w:rsidRDefault="00026024" w:rsidP="00DC7229">
                <w:pPr>
                  <w:pStyle w:val="ListParagraph"/>
                  <w:numPr>
                    <w:ilvl w:val="0"/>
                    <w:numId w:val="17"/>
                  </w:numPr>
                  <w:tabs>
                    <w:tab w:val="left" w:pos="720"/>
                  </w:tabs>
                  <w:spacing w:before="0" w:after="200" w:line="276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</w:rPr>
                </w:pPr>
                <w:r w:rsidRPr="00026024">
                  <w:rPr>
                    <w:rFonts w:ascii="Anek Devanagari" w:hAnsi="Anek Devanagari" w:cs="Anek Devanagari"/>
                    <w:szCs w:val="20"/>
                  </w:rPr>
                  <w:t xml:space="preserve">Designing and implementing highly available, scalable, and secure solution on AWS Cloud. </w:t>
                </w:r>
              </w:p>
              <w:p w14:paraId="3F615373" w14:textId="247C42FB" w:rsidR="001F57F7" w:rsidRPr="00431072" w:rsidRDefault="001F57F7" w:rsidP="000E287E">
                <w:pPr>
                  <w:pStyle w:val="ListParagraph"/>
                  <w:tabs>
                    <w:tab w:val="left" w:pos="720"/>
                  </w:tabs>
                  <w:spacing w:before="0" w:after="200" w:line="276" w:lineRule="auto"/>
                  <w:ind w:left="36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</w:rPr>
                </w:pPr>
              </w:p>
            </w:tc>
          </w:tr>
        </w:tbl>
        <w:p w14:paraId="3E0F0289" w14:textId="4D0F6DCA" w:rsidR="001F57F7" w:rsidRDefault="001F57F7" w:rsidP="008B33BD">
          <w:pPr>
            <w:rPr>
              <w:rFonts w:ascii="Anek Devanagari SemiBold" w:eastAsiaTheme="majorEastAsia" w:hAnsi="Anek Devanagari SemiBold" w:cs="Anek Devanagari SemiBold"/>
              <w:b/>
              <w:bCs/>
              <w:caps/>
              <w:color w:val="F15B40"/>
              <w:spacing w:val="20"/>
              <w:sz w:val="28"/>
              <w:szCs w:val="36"/>
            </w:rPr>
          </w:pPr>
        </w:p>
        <w:tbl>
          <w:tblPr>
            <w:tblStyle w:val="PlainTable1"/>
            <w:tblW w:w="5580" w:type="pct"/>
            <w:tblLook w:val="0000" w:firstRow="0" w:lastRow="0" w:firstColumn="0" w:lastColumn="0" w:noHBand="0" w:noVBand="0"/>
          </w:tblPr>
          <w:tblGrid>
            <w:gridCol w:w="2377"/>
            <w:gridCol w:w="2957"/>
            <w:gridCol w:w="5101"/>
          </w:tblGrid>
          <w:tr w:rsidR="00AB543D" w:rsidRPr="00130678" w14:paraId="5292B8D5" w14:textId="77777777" w:rsidTr="00A66F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66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2556" w:type="pct"/>
                <w:gridSpan w:val="2"/>
              </w:tcPr>
              <w:p w14:paraId="715892E5" w14:textId="77777777" w:rsidR="00AB543D" w:rsidRPr="00130678" w:rsidRDefault="00AB543D" w:rsidP="00A66F92">
                <w:pPr>
                  <w:rPr>
                    <w:color w:val="FFFFFF" w:themeColor="background1"/>
                    <w:szCs w:val="20"/>
                  </w:rPr>
                </w:pPr>
                <w:r w:rsidRPr="00130678">
                  <w:rPr>
                    <w:b/>
                    <w:szCs w:val="20"/>
                    <w:lang w:val="fr-FR"/>
                  </w:rPr>
                  <w:t>Client Name :</w:t>
                </w:r>
                <w:r>
                  <w:rPr>
                    <w:b/>
                    <w:szCs w:val="20"/>
                    <w:lang w:val="fr-FR"/>
                  </w:rPr>
                  <w:t xml:space="preserve"> Nokia Network Solutions Ltd</w:t>
                </w:r>
              </w:p>
            </w:tc>
            <w:tc>
              <w:tcPr>
                <w:tcW w:w="2444" w:type="pct"/>
              </w:tcPr>
              <w:p w14:paraId="6E086189" w14:textId="77777777" w:rsidR="00AB543D" w:rsidRPr="00130678" w:rsidRDefault="00AB543D" w:rsidP="00A66F9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FFFF" w:themeColor="background1"/>
                    <w:szCs w:val="20"/>
                  </w:rPr>
                </w:pPr>
                <w:r w:rsidRPr="00130678">
                  <w:rPr>
                    <w:b/>
                    <w:szCs w:val="20"/>
                    <w:lang w:val="fr-FR"/>
                  </w:rPr>
                  <w:t xml:space="preserve">Duration : </w:t>
                </w:r>
                <w:r w:rsidRPr="006C3FB0">
                  <w:rPr>
                    <w:bCs/>
                    <w:szCs w:val="20"/>
                    <w:lang w:val="fr-FR"/>
                  </w:rPr>
                  <w:t>Nov</w:t>
                </w:r>
                <w:r w:rsidRPr="00130678">
                  <w:rPr>
                    <w:bCs/>
                    <w:szCs w:val="20"/>
                    <w:lang w:val="fr-FR"/>
                  </w:rPr>
                  <w:t>-</w:t>
                </w:r>
                <w:r>
                  <w:rPr>
                    <w:bCs/>
                    <w:szCs w:val="20"/>
                    <w:lang w:val="fr-FR"/>
                  </w:rPr>
                  <w:t>18</w:t>
                </w:r>
                <w:r w:rsidRPr="00130678">
                  <w:rPr>
                    <w:bCs/>
                    <w:szCs w:val="20"/>
                    <w:lang w:val="fr-FR"/>
                  </w:rPr>
                  <w:t xml:space="preserve"> to </w:t>
                </w:r>
                <w:r>
                  <w:rPr>
                    <w:bCs/>
                    <w:szCs w:val="20"/>
                    <w:lang w:val="fr-FR"/>
                  </w:rPr>
                  <w:t>Jul</w:t>
                </w:r>
                <w:r w:rsidRPr="00130678">
                  <w:rPr>
                    <w:bCs/>
                    <w:szCs w:val="20"/>
                    <w:lang w:val="fr-FR"/>
                  </w:rPr>
                  <w:t>-</w:t>
                </w:r>
                <w:r>
                  <w:rPr>
                    <w:bCs/>
                    <w:szCs w:val="20"/>
                    <w:lang w:val="fr-FR"/>
                  </w:rPr>
                  <w:t>22</w:t>
                </w:r>
              </w:p>
            </w:tc>
          </w:tr>
          <w:tr w:rsidR="00AB543D" w:rsidRPr="00130678" w14:paraId="7A244581" w14:textId="77777777" w:rsidTr="00A66F92">
            <w:trPr>
              <w:trHeight w:val="378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9" w:type="pct"/>
              </w:tcPr>
              <w:p w14:paraId="61C9AB27" w14:textId="77777777" w:rsidR="00AB543D" w:rsidRPr="00130678" w:rsidRDefault="00AB543D" w:rsidP="00A66F92">
                <w:pPr>
                  <w:rPr>
                    <w:szCs w:val="20"/>
                    <w:lang w:val="fr-FR"/>
                  </w:rPr>
                </w:pPr>
                <w:r w:rsidRPr="00130678">
                  <w:rPr>
                    <w:b/>
                    <w:szCs w:val="20"/>
                    <w:lang w:val="fr-FR"/>
                  </w:rPr>
                  <w:t>Team Size </w:t>
                </w:r>
              </w:p>
            </w:tc>
            <w:tc>
              <w:tcPr>
                <w:tcW w:w="3861" w:type="pct"/>
                <w:gridSpan w:val="2"/>
              </w:tcPr>
              <w:p w14:paraId="10B7E6F7" w14:textId="77777777" w:rsidR="00AB543D" w:rsidRPr="00130678" w:rsidRDefault="00AB543D" w:rsidP="00A66F92">
                <w:pPr>
                  <w:tabs>
                    <w:tab w:val="left" w:pos="6870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  <w:lang w:val="fr-FR"/>
                  </w:rPr>
                </w:pPr>
                <w:r>
                  <w:rPr>
                    <w:rFonts w:ascii="Anek Devanagari" w:hAnsi="Anek Devanagari" w:cs="Anek Devanagari"/>
                    <w:szCs w:val="20"/>
                    <w:lang w:val="fr-FR"/>
                  </w:rPr>
                  <w:t>10</w:t>
                </w:r>
                <w:r>
                  <w:rPr>
                    <w:rFonts w:ascii="Anek Devanagari" w:hAnsi="Anek Devanagari" w:cs="Anek Devanagari"/>
                    <w:szCs w:val="20"/>
                    <w:lang w:val="fr-FR"/>
                  </w:rPr>
                  <w:tab/>
                </w:r>
              </w:p>
            </w:tc>
          </w:tr>
          <w:tr w:rsidR="00AB543D" w:rsidRPr="00130678" w14:paraId="22D9FE31" w14:textId="77777777" w:rsidTr="00A66F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78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9" w:type="pct"/>
              </w:tcPr>
              <w:p w14:paraId="5C8B5368" w14:textId="77777777" w:rsidR="00AB543D" w:rsidRPr="00130678" w:rsidRDefault="00AB543D" w:rsidP="00A66F92">
                <w:pPr>
                  <w:rPr>
                    <w:b/>
                    <w:szCs w:val="20"/>
                    <w:lang w:val="fr-FR"/>
                  </w:rPr>
                </w:pPr>
                <w:r w:rsidRPr="00130678">
                  <w:rPr>
                    <w:b/>
                    <w:szCs w:val="20"/>
                  </w:rPr>
                  <w:t xml:space="preserve">Technologies </w:t>
                </w:r>
              </w:p>
            </w:tc>
            <w:tc>
              <w:tcPr>
                <w:tcW w:w="3861" w:type="pct"/>
                <w:gridSpan w:val="2"/>
              </w:tcPr>
              <w:p w14:paraId="680BAC33" w14:textId="77777777" w:rsidR="00AB543D" w:rsidRPr="00130678" w:rsidRDefault="00AB543D" w:rsidP="00A66F9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  <w:lang w:val="fr-FR"/>
                  </w:rPr>
                </w:pPr>
                <w:r>
                  <w:rPr>
                    <w:rFonts w:ascii="Anek Devanagari" w:hAnsi="Anek Devanagari" w:cs="Anek Devanagari"/>
                    <w:szCs w:val="20"/>
                    <w:lang w:val="fr-FR"/>
                  </w:rPr>
                  <w:t xml:space="preserve">Windows Server, Azure IaaS, VMware and Hyper-V, SCCM and Patch Déploiement. </w:t>
                </w:r>
              </w:p>
            </w:tc>
          </w:tr>
          <w:tr w:rsidR="00AB543D" w:rsidRPr="00130678" w14:paraId="3BB689C7" w14:textId="77777777" w:rsidTr="00A66F92">
            <w:trPr>
              <w:trHeight w:val="354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9" w:type="pct"/>
              </w:tcPr>
              <w:p w14:paraId="1FF9533A" w14:textId="77777777" w:rsidR="00AB543D" w:rsidRPr="00130678" w:rsidRDefault="00AB543D" w:rsidP="00A66F92">
                <w:pPr>
                  <w:rPr>
                    <w:b/>
                    <w:szCs w:val="20"/>
                  </w:rPr>
                </w:pPr>
                <w:r w:rsidRPr="00130678">
                  <w:rPr>
                    <w:b/>
                    <w:szCs w:val="20"/>
                  </w:rPr>
                  <w:t>Role</w:t>
                </w:r>
              </w:p>
            </w:tc>
            <w:tc>
              <w:tcPr>
                <w:tcW w:w="3861" w:type="pct"/>
                <w:gridSpan w:val="2"/>
              </w:tcPr>
              <w:p w14:paraId="3AFA9F1A" w14:textId="77777777" w:rsidR="00AB543D" w:rsidRPr="00130678" w:rsidRDefault="00AB543D" w:rsidP="00A66F9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>
                  <w:rPr>
                    <w:rFonts w:ascii="Anek Devanagari" w:hAnsi="Anek Devanagari" w:cs="Anek Devanagari"/>
                    <w:color w:val="000000"/>
                    <w:szCs w:val="20"/>
                  </w:rPr>
                  <w:t>Wintel Adminnistrator</w:t>
                </w:r>
              </w:p>
            </w:tc>
          </w:tr>
          <w:tr w:rsidR="00AB543D" w:rsidRPr="00130678" w14:paraId="2E81234E" w14:textId="77777777" w:rsidTr="00A66F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54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9" w:type="pct"/>
              </w:tcPr>
              <w:p w14:paraId="64D06F42" w14:textId="77777777" w:rsidR="00AB543D" w:rsidRPr="00130678" w:rsidRDefault="00AB543D" w:rsidP="00A66F92">
                <w:pPr>
                  <w:rPr>
                    <w:b/>
                    <w:szCs w:val="20"/>
                  </w:rPr>
                </w:pPr>
                <w:r w:rsidRPr="00130678">
                  <w:rPr>
                    <w:b/>
                    <w:szCs w:val="20"/>
                  </w:rPr>
                  <w:t>Project Overview</w:t>
                </w:r>
              </w:p>
            </w:tc>
            <w:tc>
              <w:tcPr>
                <w:tcW w:w="3861" w:type="pct"/>
                <w:gridSpan w:val="2"/>
              </w:tcPr>
              <w:p w14:paraId="2B491A42" w14:textId="77777777" w:rsidR="00AB543D" w:rsidRPr="00130678" w:rsidRDefault="00AB543D" w:rsidP="00A66F9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>
                  <w:rPr>
                    <w:rFonts w:ascii="Anek Devanagari" w:hAnsi="Anek Devanagari" w:cs="Anek Devanagari"/>
                    <w:color w:val="000000"/>
                    <w:szCs w:val="20"/>
                  </w:rPr>
                  <w:t>IT Infrastructure Services Management and Support.</w:t>
                </w:r>
              </w:p>
            </w:tc>
          </w:tr>
          <w:tr w:rsidR="00AB543D" w:rsidRPr="00130678" w14:paraId="37B146A1" w14:textId="77777777" w:rsidTr="00A66F92">
            <w:trPr>
              <w:trHeight w:val="2466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9" w:type="pct"/>
              </w:tcPr>
              <w:p w14:paraId="2B342C32" w14:textId="77777777" w:rsidR="00AB543D" w:rsidRDefault="00AB543D" w:rsidP="00A66F92">
                <w:pPr>
                  <w:jc w:val="both"/>
                  <w:rPr>
                    <w:b/>
                    <w:szCs w:val="20"/>
                  </w:rPr>
                </w:pPr>
              </w:p>
              <w:p w14:paraId="0B90513C" w14:textId="77777777" w:rsidR="00AB543D" w:rsidRDefault="00AB543D" w:rsidP="00A66F92">
                <w:pPr>
                  <w:jc w:val="both"/>
                  <w:rPr>
                    <w:b/>
                    <w:szCs w:val="20"/>
                  </w:rPr>
                </w:pPr>
              </w:p>
              <w:p w14:paraId="3A8920D2" w14:textId="77777777" w:rsidR="00AB543D" w:rsidRPr="00130678" w:rsidRDefault="00AB543D" w:rsidP="00A66F92">
                <w:pPr>
                  <w:jc w:val="both"/>
                  <w:rPr>
                    <w:b/>
                    <w:szCs w:val="20"/>
                  </w:rPr>
                </w:pPr>
                <w:r w:rsidRPr="00130678">
                  <w:rPr>
                    <w:b/>
                    <w:szCs w:val="20"/>
                  </w:rPr>
                  <w:t>Roles</w:t>
                </w:r>
              </w:p>
              <w:p w14:paraId="39BCF0B5" w14:textId="77777777" w:rsidR="00AB543D" w:rsidRPr="00130678" w:rsidRDefault="00AB543D" w:rsidP="00A66F92">
                <w:pPr>
                  <w:jc w:val="both"/>
                  <w:rPr>
                    <w:b/>
                    <w:szCs w:val="20"/>
                  </w:rPr>
                </w:pPr>
                <w:r w:rsidRPr="00130678">
                  <w:rPr>
                    <w:b/>
                    <w:szCs w:val="20"/>
                  </w:rPr>
                  <w:t>&amp; Responsibilities</w:t>
                </w:r>
              </w:p>
            </w:tc>
            <w:tc>
              <w:tcPr>
                <w:tcW w:w="3861" w:type="pct"/>
                <w:gridSpan w:val="2"/>
              </w:tcPr>
              <w:p w14:paraId="206B101F" w14:textId="77777777" w:rsidR="00AB543D" w:rsidRPr="00312D03" w:rsidRDefault="00AB543D" w:rsidP="00A66F92">
                <w:pPr>
                  <w:pStyle w:val="ListParagraph"/>
                  <w:numPr>
                    <w:ilvl w:val="0"/>
                    <w:numId w:val="17"/>
                  </w:numPr>
                  <w:tabs>
                    <w:tab w:val="left" w:pos="720"/>
                  </w:tabs>
                  <w:spacing w:before="0" w:after="200" w:line="276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</w:rPr>
                </w:pPr>
                <w:r>
                  <w:rPr>
                    <w:rFonts w:ascii="Anek Devanagari" w:hAnsi="Anek Devanagari" w:cs="Anek Devanagari"/>
                    <w:szCs w:val="20"/>
                  </w:rPr>
                  <w:t>Windows</w:t>
                </w:r>
                <w:r w:rsidRPr="00312D03">
                  <w:rPr>
                    <w:rFonts w:ascii="Anek Devanagari" w:hAnsi="Anek Devanagari" w:cs="Anek Devanagari"/>
                    <w:szCs w:val="20"/>
                  </w:rPr>
                  <w:t xml:space="preserve"> Server</w:t>
                </w:r>
                <w:r>
                  <w:rPr>
                    <w:rFonts w:ascii="Anek Devanagari" w:hAnsi="Anek Devanagari" w:cs="Anek Devanagari"/>
                    <w:szCs w:val="20"/>
                  </w:rPr>
                  <w:t>s</w:t>
                </w:r>
                <w:r w:rsidRPr="00312D03">
                  <w:rPr>
                    <w:rFonts w:ascii="Anek Devanagari" w:hAnsi="Anek Devanagari" w:cs="Anek Devanagari"/>
                    <w:szCs w:val="20"/>
                  </w:rPr>
                  <w:t>,</w:t>
                </w:r>
                <w:r>
                  <w:rPr>
                    <w:rFonts w:ascii="Anek Devanagari" w:hAnsi="Anek Devanagari" w:cs="Anek Devanagari"/>
                    <w:szCs w:val="20"/>
                  </w:rPr>
                  <w:t xml:space="preserve"> </w:t>
                </w:r>
                <w:r w:rsidRPr="00312D03">
                  <w:rPr>
                    <w:rFonts w:ascii="Anek Devanagari" w:hAnsi="Anek Devanagari" w:cs="Anek Devanagari"/>
                    <w:szCs w:val="20"/>
                  </w:rPr>
                  <w:t>Virtual</w:t>
                </w:r>
                <w:r>
                  <w:rPr>
                    <w:rFonts w:ascii="Anek Devanagari" w:hAnsi="Anek Devanagari" w:cs="Anek Devanagari"/>
                    <w:szCs w:val="20"/>
                  </w:rPr>
                  <w:t>ization</w:t>
                </w:r>
                <w:r w:rsidRPr="00312D03">
                  <w:rPr>
                    <w:rFonts w:ascii="Anek Devanagari" w:hAnsi="Anek Devanagari" w:cs="Anek Devanagari"/>
                    <w:szCs w:val="20"/>
                  </w:rPr>
                  <w:t>, installation, configuration, and Troubleshooting.</w:t>
                </w:r>
              </w:p>
              <w:p w14:paraId="465629DC" w14:textId="77777777" w:rsidR="00AB543D" w:rsidRPr="00312D03" w:rsidRDefault="00AB543D" w:rsidP="00A66F92">
                <w:pPr>
                  <w:pStyle w:val="ListParagraph"/>
                  <w:numPr>
                    <w:ilvl w:val="0"/>
                    <w:numId w:val="17"/>
                  </w:numPr>
                  <w:tabs>
                    <w:tab w:val="left" w:pos="720"/>
                  </w:tabs>
                  <w:spacing w:before="0" w:after="200" w:line="276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</w:rPr>
                </w:pPr>
                <w:r>
                  <w:rPr>
                    <w:rFonts w:ascii="Anek Devanagari" w:hAnsi="Anek Devanagari" w:cs="Anek Devanagari"/>
                    <w:szCs w:val="20"/>
                  </w:rPr>
                  <w:t>W</w:t>
                </w:r>
                <w:r w:rsidRPr="00312D03">
                  <w:rPr>
                    <w:rFonts w:ascii="Anek Devanagari" w:hAnsi="Anek Devanagari" w:cs="Anek Devanagari"/>
                    <w:szCs w:val="20"/>
                  </w:rPr>
                  <w:t>indows Server Vulnerabilities, securities Management and Patches deployment on the server and makes all server compliant.</w:t>
                </w:r>
              </w:p>
              <w:p w14:paraId="7290CA64" w14:textId="77777777" w:rsidR="00AB543D" w:rsidRPr="006F41CF" w:rsidRDefault="00AB543D" w:rsidP="00A66F92">
                <w:pPr>
                  <w:pStyle w:val="ListParagraph"/>
                  <w:numPr>
                    <w:ilvl w:val="0"/>
                    <w:numId w:val="17"/>
                  </w:numPr>
                  <w:tabs>
                    <w:tab w:val="left" w:pos="720"/>
                  </w:tabs>
                  <w:spacing w:before="0" w:after="200" w:line="276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</w:rPr>
                </w:pPr>
                <w:r>
                  <w:rPr>
                    <w:rFonts w:ascii="Anek Devanagari" w:hAnsi="Anek Devanagari" w:cs="Anek Devanagari"/>
                    <w:szCs w:val="20"/>
                  </w:rPr>
                  <w:t xml:space="preserve">ServiceNow used Incident management. </w:t>
                </w:r>
              </w:p>
            </w:tc>
          </w:tr>
        </w:tbl>
        <w:p w14:paraId="26EF6256" w14:textId="77777777" w:rsidR="00AB543D" w:rsidRDefault="00AB543D" w:rsidP="00AB543D">
          <w:pPr>
            <w:rPr>
              <w:rFonts w:ascii="Anek Devanagari SemiBold" w:eastAsiaTheme="majorEastAsia" w:hAnsi="Anek Devanagari SemiBold" w:cs="Anek Devanagari SemiBold"/>
              <w:b/>
              <w:bCs/>
              <w:caps/>
              <w:color w:val="F15B40"/>
              <w:spacing w:val="20"/>
              <w:sz w:val="28"/>
              <w:szCs w:val="36"/>
            </w:rPr>
          </w:pPr>
        </w:p>
        <w:p w14:paraId="11BA574D" w14:textId="77777777" w:rsidR="00AB543D" w:rsidRDefault="00AB543D" w:rsidP="008B33BD">
          <w:pPr>
            <w:rPr>
              <w:rFonts w:ascii="Anek Devanagari SemiBold" w:eastAsiaTheme="majorEastAsia" w:hAnsi="Anek Devanagari SemiBold" w:cs="Anek Devanagari SemiBold"/>
              <w:b/>
              <w:bCs/>
              <w:caps/>
              <w:color w:val="F15B40"/>
              <w:spacing w:val="20"/>
              <w:sz w:val="28"/>
              <w:szCs w:val="36"/>
            </w:rPr>
          </w:pPr>
        </w:p>
        <w:p w14:paraId="63F3B320" w14:textId="172BBD2D" w:rsidR="004F71BA" w:rsidRDefault="004F71BA" w:rsidP="008B33BD">
          <w:pPr>
            <w:rPr>
              <w:rFonts w:ascii="Anek Devanagari SemiBold" w:eastAsiaTheme="majorEastAsia" w:hAnsi="Anek Devanagari SemiBold" w:cs="Anek Devanagari SemiBold"/>
              <w:b/>
              <w:bCs/>
              <w:caps/>
              <w:color w:val="F15B40"/>
              <w:spacing w:val="20"/>
              <w:sz w:val="28"/>
              <w:szCs w:val="36"/>
            </w:rPr>
          </w:pPr>
        </w:p>
        <w:tbl>
          <w:tblPr>
            <w:tblStyle w:val="PlainTable1"/>
            <w:tblW w:w="5580" w:type="pct"/>
            <w:tblLook w:val="0000" w:firstRow="0" w:lastRow="0" w:firstColumn="0" w:lastColumn="0" w:noHBand="0" w:noVBand="0"/>
          </w:tblPr>
          <w:tblGrid>
            <w:gridCol w:w="2377"/>
            <w:gridCol w:w="2957"/>
            <w:gridCol w:w="5101"/>
          </w:tblGrid>
          <w:tr w:rsidR="004F71BA" w:rsidRPr="00130678" w14:paraId="55DB9823" w14:textId="77777777" w:rsidTr="003C743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66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2556" w:type="pct"/>
                <w:gridSpan w:val="2"/>
              </w:tcPr>
              <w:p w14:paraId="54920EED" w14:textId="44A1E678" w:rsidR="004F71BA" w:rsidRPr="00130678" w:rsidRDefault="004F71BA" w:rsidP="003C743B">
                <w:pPr>
                  <w:rPr>
                    <w:color w:val="FFFFFF" w:themeColor="background1"/>
                    <w:szCs w:val="20"/>
                  </w:rPr>
                </w:pPr>
                <w:r w:rsidRPr="00130678">
                  <w:rPr>
                    <w:b/>
                    <w:szCs w:val="20"/>
                    <w:lang w:val="fr-FR"/>
                  </w:rPr>
                  <w:t>Client Name :</w:t>
                </w:r>
                <w:r w:rsidR="006528CD">
                  <w:rPr>
                    <w:b/>
                    <w:szCs w:val="20"/>
                    <w:lang w:val="fr-FR"/>
                  </w:rPr>
                  <w:t xml:space="preserve"> </w:t>
                </w:r>
                <w:r w:rsidR="00ED7EA7">
                  <w:rPr>
                    <w:b/>
                    <w:szCs w:val="20"/>
                    <w:lang w:val="fr-FR"/>
                  </w:rPr>
                  <w:t>Mini</w:t>
                </w:r>
                <w:r w:rsidR="00EB3919">
                  <w:rPr>
                    <w:b/>
                    <w:szCs w:val="20"/>
                    <w:lang w:val="fr-FR"/>
                  </w:rPr>
                  <w:t xml:space="preserve">stry of </w:t>
                </w:r>
                <w:r w:rsidR="0011339F">
                  <w:rPr>
                    <w:b/>
                    <w:szCs w:val="20"/>
                    <w:lang w:val="fr-FR"/>
                  </w:rPr>
                  <w:t>Tourism (MoT), India</w:t>
                </w:r>
                <w:r w:rsidR="00EB3919">
                  <w:rPr>
                    <w:b/>
                    <w:szCs w:val="20"/>
                    <w:lang w:val="fr-FR"/>
                  </w:rPr>
                  <w:t xml:space="preserve"> </w:t>
                </w:r>
              </w:p>
            </w:tc>
            <w:tc>
              <w:tcPr>
                <w:tcW w:w="2444" w:type="pct"/>
              </w:tcPr>
              <w:p w14:paraId="02536F25" w14:textId="6ED35C90" w:rsidR="004F71BA" w:rsidRPr="00130678" w:rsidRDefault="004F71BA" w:rsidP="003C743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FFFF" w:themeColor="background1"/>
                    <w:szCs w:val="20"/>
                  </w:rPr>
                </w:pPr>
                <w:r w:rsidRPr="00130678">
                  <w:rPr>
                    <w:b/>
                    <w:szCs w:val="20"/>
                    <w:lang w:val="fr-FR"/>
                  </w:rPr>
                  <w:t xml:space="preserve">Duration : </w:t>
                </w:r>
                <w:r w:rsidR="00916752">
                  <w:rPr>
                    <w:bCs/>
                    <w:szCs w:val="20"/>
                    <w:lang w:val="fr-FR"/>
                  </w:rPr>
                  <w:t>May 2017</w:t>
                </w:r>
                <w:r w:rsidRPr="00130678">
                  <w:rPr>
                    <w:bCs/>
                    <w:szCs w:val="20"/>
                    <w:lang w:val="fr-FR"/>
                  </w:rPr>
                  <w:t xml:space="preserve"> to </w:t>
                </w:r>
                <w:r w:rsidR="004F184F">
                  <w:rPr>
                    <w:bCs/>
                    <w:szCs w:val="20"/>
                    <w:lang w:val="fr-FR"/>
                  </w:rPr>
                  <w:t>Oct 2018</w:t>
                </w:r>
              </w:p>
            </w:tc>
          </w:tr>
          <w:tr w:rsidR="004F71BA" w:rsidRPr="00130678" w14:paraId="6B582650" w14:textId="77777777" w:rsidTr="003C743B">
            <w:trPr>
              <w:trHeight w:val="378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9" w:type="pct"/>
              </w:tcPr>
              <w:p w14:paraId="64684B4F" w14:textId="77777777" w:rsidR="004F71BA" w:rsidRPr="00130678" w:rsidRDefault="004F71BA" w:rsidP="003C743B">
                <w:pPr>
                  <w:rPr>
                    <w:szCs w:val="20"/>
                    <w:lang w:val="fr-FR"/>
                  </w:rPr>
                </w:pPr>
                <w:r w:rsidRPr="00130678">
                  <w:rPr>
                    <w:b/>
                    <w:szCs w:val="20"/>
                    <w:lang w:val="fr-FR"/>
                  </w:rPr>
                  <w:t>Team Size </w:t>
                </w:r>
              </w:p>
            </w:tc>
            <w:tc>
              <w:tcPr>
                <w:tcW w:w="3861" w:type="pct"/>
                <w:gridSpan w:val="2"/>
              </w:tcPr>
              <w:p w14:paraId="101E0951" w14:textId="671C3DA6" w:rsidR="004F71BA" w:rsidRPr="00130678" w:rsidRDefault="00425453" w:rsidP="006C3FB0">
                <w:pPr>
                  <w:tabs>
                    <w:tab w:val="left" w:pos="6870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  <w:lang w:val="fr-FR"/>
                  </w:rPr>
                </w:pPr>
                <w:r>
                  <w:rPr>
                    <w:rFonts w:ascii="Anek Devanagari" w:hAnsi="Anek Devanagari" w:cs="Anek Devanagari"/>
                    <w:szCs w:val="20"/>
                    <w:lang w:val="fr-FR"/>
                  </w:rPr>
                  <w:t>4</w:t>
                </w:r>
                <w:r w:rsidR="006C3FB0">
                  <w:rPr>
                    <w:rFonts w:ascii="Anek Devanagari" w:hAnsi="Anek Devanagari" w:cs="Anek Devanagari"/>
                    <w:szCs w:val="20"/>
                    <w:lang w:val="fr-FR"/>
                  </w:rPr>
                  <w:tab/>
                </w:r>
              </w:p>
            </w:tc>
          </w:tr>
          <w:tr w:rsidR="004F71BA" w:rsidRPr="00130678" w14:paraId="6289AB2A" w14:textId="77777777" w:rsidTr="003C743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78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9" w:type="pct"/>
              </w:tcPr>
              <w:p w14:paraId="2FC2CC9D" w14:textId="77777777" w:rsidR="004F71BA" w:rsidRPr="00130678" w:rsidRDefault="004F71BA" w:rsidP="003C743B">
                <w:pPr>
                  <w:rPr>
                    <w:b/>
                    <w:szCs w:val="20"/>
                    <w:lang w:val="fr-FR"/>
                  </w:rPr>
                </w:pPr>
                <w:r w:rsidRPr="00130678">
                  <w:rPr>
                    <w:b/>
                    <w:szCs w:val="20"/>
                  </w:rPr>
                  <w:t xml:space="preserve">Technologies </w:t>
                </w:r>
              </w:p>
            </w:tc>
            <w:tc>
              <w:tcPr>
                <w:tcW w:w="3861" w:type="pct"/>
                <w:gridSpan w:val="2"/>
              </w:tcPr>
              <w:p w14:paraId="5F307F1F" w14:textId="20A79A3D" w:rsidR="004F71BA" w:rsidRPr="00130678" w:rsidRDefault="00425453" w:rsidP="003C743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nek Devanagari" w:hAnsi="Anek Devanagari" w:cs="Anek Devanagari"/>
                    <w:szCs w:val="20"/>
                    <w:lang w:val="fr-FR"/>
                  </w:rPr>
                </w:pPr>
                <w:r>
                  <w:rPr>
                    <w:rFonts w:ascii="Anek Devanagari" w:hAnsi="Anek Devanagari" w:cs="Anek Devanagari"/>
                    <w:szCs w:val="20"/>
                    <w:lang w:val="fr-FR"/>
                  </w:rPr>
                  <w:t>Azure Cloud, Azure DevOps</w:t>
                </w:r>
                <w:r w:rsidR="00620D5F">
                  <w:rPr>
                    <w:rFonts w:ascii="Anek Devanagari" w:hAnsi="Anek Devanagari" w:cs="Anek Devanagari"/>
                    <w:szCs w:val="20"/>
                    <w:lang w:val="fr-FR"/>
                  </w:rPr>
                  <w:t>, CI/CD Pipeline, Jenkins, Docker, Azure Kub</w:t>
                </w:r>
                <w:r w:rsidR="00265D29">
                  <w:rPr>
                    <w:rFonts w:ascii="Anek Devanagari" w:hAnsi="Anek Devanagari" w:cs="Anek Devanagari"/>
                    <w:szCs w:val="20"/>
                    <w:lang w:val="fr-FR"/>
                  </w:rPr>
                  <w:t xml:space="preserve">ernates </w:t>
                </w:r>
                <w:r w:rsidR="0033236D">
                  <w:rPr>
                    <w:rFonts w:ascii="Anek Devanagari" w:hAnsi="Anek Devanagari" w:cs="Anek Devanagari"/>
                    <w:szCs w:val="20"/>
                    <w:lang w:val="fr-FR"/>
                  </w:rPr>
                  <w:t>services, Windows</w:t>
                </w:r>
                <w:r w:rsidR="009C4573">
                  <w:rPr>
                    <w:rFonts w:ascii="Anek Devanagari" w:hAnsi="Anek Devanagari" w:cs="Anek Devanagari"/>
                    <w:szCs w:val="20"/>
                    <w:lang w:val="fr-FR"/>
                  </w:rPr>
                  <w:t xml:space="preserve"> </w:t>
                </w:r>
                <w:r w:rsidR="00A81900">
                  <w:rPr>
                    <w:rFonts w:ascii="Anek Devanagari" w:hAnsi="Anek Devanagari" w:cs="Anek Devanagari"/>
                    <w:szCs w:val="20"/>
                    <w:lang w:val="fr-FR"/>
                  </w:rPr>
                  <w:t>Server</w:t>
                </w:r>
                <w:r w:rsidR="000E771C">
                  <w:rPr>
                    <w:rFonts w:ascii="Anek Devanagari" w:hAnsi="Anek Devanagari" w:cs="Anek Devanagari"/>
                    <w:szCs w:val="20"/>
                    <w:lang w:val="fr-FR"/>
                  </w:rPr>
                  <w:t>s Administration</w:t>
                </w:r>
                <w:r w:rsidR="00A81900">
                  <w:rPr>
                    <w:rFonts w:ascii="Anek Devanagari" w:hAnsi="Anek Devanagari" w:cs="Anek Devanagari"/>
                    <w:szCs w:val="20"/>
                    <w:lang w:val="fr-FR"/>
                  </w:rPr>
                  <w:t>,</w:t>
                </w:r>
                <w:r w:rsidR="000E771C">
                  <w:rPr>
                    <w:rFonts w:ascii="Anek Devanagari" w:hAnsi="Anek Devanagari" w:cs="Anek Devanagari"/>
                    <w:szCs w:val="20"/>
                    <w:lang w:val="fr-FR"/>
                  </w:rPr>
                  <w:t xml:space="preserve"> Azure Iaa</w:t>
                </w:r>
                <w:r w:rsidR="00CF1A3D">
                  <w:rPr>
                    <w:rFonts w:ascii="Anek Devanagari" w:hAnsi="Anek Devanagari" w:cs="Anek Devanagari"/>
                    <w:szCs w:val="20"/>
                    <w:lang w:val="fr-FR"/>
                  </w:rPr>
                  <w:t>S</w:t>
                </w:r>
                <w:r w:rsidR="000E771C">
                  <w:rPr>
                    <w:rFonts w:ascii="Anek Devanagari" w:hAnsi="Anek Devanagari" w:cs="Anek Devanagari"/>
                    <w:szCs w:val="20"/>
                    <w:lang w:val="fr-FR"/>
                  </w:rPr>
                  <w:t>/PaaS/SaaS</w:t>
                </w:r>
                <w:r w:rsidR="006672AE">
                  <w:rPr>
                    <w:rFonts w:ascii="Anek Devanagari" w:hAnsi="Anek Devanagari" w:cs="Anek Devanagari"/>
                    <w:szCs w:val="20"/>
                    <w:lang w:val="fr-FR"/>
                  </w:rPr>
                  <w:t xml:space="preserve"> </w:t>
                </w:r>
              </w:p>
            </w:tc>
          </w:tr>
          <w:tr w:rsidR="004F71BA" w:rsidRPr="00130678" w14:paraId="2C019EA5" w14:textId="77777777" w:rsidTr="003C743B">
            <w:trPr>
              <w:trHeight w:val="354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9" w:type="pct"/>
              </w:tcPr>
              <w:p w14:paraId="56786178" w14:textId="77777777" w:rsidR="004F71BA" w:rsidRPr="00130678" w:rsidRDefault="004F71BA" w:rsidP="003C743B">
                <w:pPr>
                  <w:rPr>
                    <w:b/>
                    <w:szCs w:val="20"/>
                  </w:rPr>
                </w:pPr>
                <w:r w:rsidRPr="00130678">
                  <w:rPr>
                    <w:b/>
                    <w:szCs w:val="20"/>
                  </w:rPr>
                  <w:t>Role</w:t>
                </w:r>
              </w:p>
            </w:tc>
            <w:tc>
              <w:tcPr>
                <w:tcW w:w="3861" w:type="pct"/>
                <w:gridSpan w:val="2"/>
              </w:tcPr>
              <w:p w14:paraId="6340120E" w14:textId="0E05671B" w:rsidR="004F71BA" w:rsidRPr="00130678" w:rsidRDefault="0033236D" w:rsidP="003C743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>
                  <w:rPr>
                    <w:rFonts w:ascii="Anek Devanagari" w:hAnsi="Anek Devanagari" w:cs="Anek Devanagari"/>
                    <w:color w:val="000000"/>
                    <w:szCs w:val="20"/>
                  </w:rPr>
                  <w:t>Azure DevOps Engineer</w:t>
                </w:r>
              </w:p>
            </w:tc>
          </w:tr>
          <w:tr w:rsidR="004F71BA" w:rsidRPr="00130678" w14:paraId="3B49CF79" w14:textId="77777777" w:rsidTr="003C743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54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9" w:type="pct"/>
              </w:tcPr>
              <w:p w14:paraId="552FE792" w14:textId="77777777" w:rsidR="004F71BA" w:rsidRPr="00130678" w:rsidRDefault="004F71BA" w:rsidP="003C743B">
                <w:pPr>
                  <w:rPr>
                    <w:b/>
                    <w:szCs w:val="20"/>
                  </w:rPr>
                </w:pPr>
                <w:r w:rsidRPr="00130678">
                  <w:rPr>
                    <w:b/>
                    <w:szCs w:val="20"/>
                  </w:rPr>
                  <w:t>Project Overview</w:t>
                </w:r>
              </w:p>
            </w:tc>
            <w:tc>
              <w:tcPr>
                <w:tcW w:w="3861" w:type="pct"/>
                <w:gridSpan w:val="2"/>
              </w:tcPr>
              <w:p w14:paraId="29D3BEC2" w14:textId="3E401E9B" w:rsidR="004F71BA" w:rsidRPr="00130678" w:rsidRDefault="001F0452" w:rsidP="003C743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>
                  <w:rPr>
                    <w:rFonts w:ascii="Anek Devanagari" w:hAnsi="Anek Devanagari" w:cs="Anek Devanagari"/>
                    <w:color w:val="000000"/>
                    <w:szCs w:val="20"/>
                  </w:rPr>
                  <w:t xml:space="preserve">Development and </w:t>
                </w:r>
                <w:r w:rsidR="001B6BD2">
                  <w:rPr>
                    <w:rFonts w:ascii="Anek Devanagari" w:hAnsi="Anek Devanagari" w:cs="Anek Devanagari"/>
                    <w:color w:val="000000"/>
                    <w:szCs w:val="20"/>
                  </w:rPr>
                  <w:t xml:space="preserve">upgrade </w:t>
                </w:r>
                <w:r w:rsidR="0065321A">
                  <w:rPr>
                    <w:rFonts w:ascii="Anek Devanagari" w:hAnsi="Anek Devanagari" w:cs="Anek Devanagari"/>
                    <w:color w:val="000000"/>
                    <w:szCs w:val="20"/>
                  </w:rPr>
                  <w:t xml:space="preserve">with </w:t>
                </w:r>
                <w:r w:rsidR="001B6BD2">
                  <w:rPr>
                    <w:rFonts w:ascii="Anek Devanagari" w:hAnsi="Anek Devanagari" w:cs="Anek Devanagari"/>
                    <w:color w:val="000000"/>
                    <w:szCs w:val="20"/>
                  </w:rPr>
                  <w:t xml:space="preserve">One </w:t>
                </w:r>
                <w:r w:rsidR="0065321A">
                  <w:rPr>
                    <w:rFonts w:ascii="Anek Devanagari" w:hAnsi="Anek Devanagari" w:cs="Anek Devanagari"/>
                    <w:color w:val="000000"/>
                    <w:szCs w:val="20"/>
                  </w:rPr>
                  <w:t>S</w:t>
                </w:r>
                <w:r w:rsidR="001B6BD2">
                  <w:rPr>
                    <w:rFonts w:ascii="Anek Devanagari" w:hAnsi="Anek Devanagari" w:cs="Anek Devanagari"/>
                    <w:color w:val="000000"/>
                    <w:szCs w:val="20"/>
                  </w:rPr>
                  <w:t>top travel</w:t>
                </w:r>
                <w:r w:rsidR="0065321A">
                  <w:rPr>
                    <w:rFonts w:ascii="Anek Devanagari" w:hAnsi="Anek Devanagari" w:cs="Anek Devanagari"/>
                    <w:color w:val="000000"/>
                    <w:szCs w:val="20"/>
                  </w:rPr>
                  <w:t>ling Solution (OSTS</w:t>
                </w:r>
                <w:r w:rsidR="004E6310">
                  <w:rPr>
                    <w:rFonts w:ascii="Anek Devanagari" w:hAnsi="Anek Devanagari" w:cs="Anek Devanagari"/>
                    <w:color w:val="000000"/>
                    <w:szCs w:val="20"/>
                  </w:rPr>
                  <w:t>) for Incredible India website.</w:t>
                </w:r>
              </w:p>
            </w:tc>
          </w:tr>
          <w:tr w:rsidR="004F71BA" w:rsidRPr="00130678" w14:paraId="686C1960" w14:textId="77777777" w:rsidTr="003C743B">
            <w:trPr>
              <w:trHeight w:val="2466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139" w:type="pct"/>
              </w:tcPr>
              <w:p w14:paraId="19A93B3D" w14:textId="77777777" w:rsidR="004F71BA" w:rsidRDefault="004F71BA" w:rsidP="003C743B">
                <w:pPr>
                  <w:jc w:val="both"/>
                  <w:rPr>
                    <w:b/>
                    <w:szCs w:val="20"/>
                  </w:rPr>
                </w:pPr>
              </w:p>
              <w:p w14:paraId="0C524451" w14:textId="77777777" w:rsidR="004F71BA" w:rsidRDefault="004F71BA" w:rsidP="003C743B">
                <w:pPr>
                  <w:jc w:val="both"/>
                  <w:rPr>
                    <w:b/>
                    <w:szCs w:val="20"/>
                  </w:rPr>
                </w:pPr>
              </w:p>
              <w:p w14:paraId="4B1390E5" w14:textId="77777777" w:rsidR="004F71BA" w:rsidRPr="00130678" w:rsidRDefault="004F71BA" w:rsidP="003C743B">
                <w:pPr>
                  <w:jc w:val="both"/>
                  <w:rPr>
                    <w:b/>
                    <w:szCs w:val="20"/>
                  </w:rPr>
                </w:pPr>
                <w:r w:rsidRPr="00130678">
                  <w:rPr>
                    <w:b/>
                    <w:szCs w:val="20"/>
                  </w:rPr>
                  <w:t>Roles</w:t>
                </w:r>
              </w:p>
              <w:p w14:paraId="48AA873E" w14:textId="77777777" w:rsidR="004F71BA" w:rsidRPr="00130678" w:rsidRDefault="004F71BA" w:rsidP="003C743B">
                <w:pPr>
                  <w:jc w:val="both"/>
                  <w:rPr>
                    <w:b/>
                    <w:szCs w:val="20"/>
                  </w:rPr>
                </w:pPr>
                <w:r w:rsidRPr="00130678">
                  <w:rPr>
                    <w:b/>
                    <w:szCs w:val="20"/>
                  </w:rPr>
                  <w:t>&amp; Responsibilities</w:t>
                </w:r>
              </w:p>
            </w:tc>
            <w:tc>
              <w:tcPr>
                <w:tcW w:w="3861" w:type="pct"/>
                <w:gridSpan w:val="2"/>
              </w:tcPr>
              <w:p w14:paraId="76AE3B8B" w14:textId="77777777" w:rsidR="002F0C8E" w:rsidRPr="00AC2A4B" w:rsidRDefault="002F0C8E" w:rsidP="00AC2A4B">
                <w:pPr>
                  <w:pStyle w:val="ListParagraph"/>
                  <w:numPr>
                    <w:ilvl w:val="0"/>
                    <w:numId w:val="2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 w:rsidRPr="00AC2A4B">
                  <w:rPr>
                    <w:rFonts w:ascii="Anek Devanagari" w:hAnsi="Anek Devanagari" w:cs="Anek Devanagari"/>
                    <w:color w:val="000000"/>
                    <w:szCs w:val="20"/>
                  </w:rPr>
                  <w:t>Compute: Virtual Machine, VM Scale set, App Service, Containers, Availability set</w:t>
                </w:r>
              </w:p>
              <w:p w14:paraId="152F4CFE" w14:textId="5B6D7D87" w:rsidR="002F0C8E" w:rsidRPr="00AC2A4B" w:rsidRDefault="002F0C8E" w:rsidP="00AC2A4B">
                <w:pPr>
                  <w:pStyle w:val="ListParagraph"/>
                  <w:numPr>
                    <w:ilvl w:val="0"/>
                    <w:numId w:val="2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 w:rsidRPr="00AC2A4B">
                  <w:rPr>
                    <w:rFonts w:ascii="Anek Devanagari" w:hAnsi="Anek Devanagari" w:cs="Anek Devanagari"/>
                    <w:color w:val="000000"/>
                    <w:szCs w:val="20"/>
                  </w:rPr>
                  <w:t>Containerization: AKS</w:t>
                </w:r>
              </w:p>
              <w:p w14:paraId="52A96BBD" w14:textId="77777777" w:rsidR="002F0C8E" w:rsidRPr="00AC2A4B" w:rsidRDefault="002F0C8E" w:rsidP="00AC2A4B">
                <w:pPr>
                  <w:pStyle w:val="ListParagraph"/>
                  <w:numPr>
                    <w:ilvl w:val="0"/>
                    <w:numId w:val="2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 w:rsidRPr="00AC2A4B">
                  <w:rPr>
                    <w:rFonts w:ascii="Anek Devanagari" w:hAnsi="Anek Devanagari" w:cs="Anek Devanagari"/>
                    <w:color w:val="000000"/>
                    <w:szCs w:val="20"/>
                  </w:rPr>
                  <w:t>Cloud Migration: ASR, Azure Migration</w:t>
                </w:r>
              </w:p>
              <w:p w14:paraId="489705BB" w14:textId="77777777" w:rsidR="002F0C8E" w:rsidRPr="00AC2A4B" w:rsidRDefault="002F0C8E" w:rsidP="00AC2A4B">
                <w:pPr>
                  <w:pStyle w:val="ListParagraph"/>
                  <w:numPr>
                    <w:ilvl w:val="0"/>
                    <w:numId w:val="2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 w:rsidRPr="00AC2A4B">
                  <w:rPr>
                    <w:rFonts w:ascii="Anek Devanagari" w:hAnsi="Anek Devanagari" w:cs="Anek Devanagari"/>
                    <w:color w:val="000000"/>
                    <w:szCs w:val="20"/>
                  </w:rPr>
                  <w:t>Serverless: Application Gateway, LogicApp</w:t>
                </w:r>
              </w:p>
              <w:p w14:paraId="64C3A921" w14:textId="77777777" w:rsidR="002F0C8E" w:rsidRPr="00AC2A4B" w:rsidRDefault="002F0C8E" w:rsidP="00AC2A4B">
                <w:pPr>
                  <w:pStyle w:val="ListParagraph"/>
                  <w:numPr>
                    <w:ilvl w:val="0"/>
                    <w:numId w:val="2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 w:rsidRPr="00AC2A4B">
                  <w:rPr>
                    <w:rFonts w:ascii="Anek Devanagari" w:hAnsi="Anek Devanagari" w:cs="Anek Devanagari"/>
                    <w:color w:val="000000"/>
                    <w:szCs w:val="20"/>
                  </w:rPr>
                  <w:t>Storage: Azure Storage (Blobs, Files, Queues, Tables)</w:t>
                </w:r>
              </w:p>
              <w:p w14:paraId="413C3ACB" w14:textId="77777777" w:rsidR="002F0C8E" w:rsidRPr="00AC2A4B" w:rsidRDefault="002F0C8E" w:rsidP="00AC2A4B">
                <w:pPr>
                  <w:pStyle w:val="ListParagraph"/>
                  <w:numPr>
                    <w:ilvl w:val="0"/>
                    <w:numId w:val="2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 w:rsidRPr="00AC2A4B">
                  <w:rPr>
                    <w:rFonts w:ascii="Anek Devanagari" w:hAnsi="Anek Devanagari" w:cs="Anek Devanagari"/>
                    <w:color w:val="000000"/>
                    <w:szCs w:val="20"/>
                  </w:rPr>
                  <w:t>Database: SQL Server (IaaS, PaaS, MI), Postgres, MySQL</w:t>
                </w:r>
              </w:p>
              <w:p w14:paraId="3EA8557D" w14:textId="4626F3DD" w:rsidR="002F0C8E" w:rsidRPr="00AC2A4B" w:rsidRDefault="002F0C8E" w:rsidP="00AC2A4B">
                <w:pPr>
                  <w:pStyle w:val="ListParagraph"/>
                  <w:numPr>
                    <w:ilvl w:val="0"/>
                    <w:numId w:val="2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 w:rsidRPr="00AC2A4B">
                  <w:rPr>
                    <w:rFonts w:ascii="Anek Devanagari" w:hAnsi="Anek Devanagari" w:cs="Anek Devanagari"/>
                    <w:color w:val="000000"/>
                    <w:szCs w:val="20"/>
                  </w:rPr>
                  <w:t>Networking: VNET, Load Balancer, CDN, Traffic Manager, Route tables, Site to Site VPN</w:t>
                </w:r>
                <w:r w:rsidR="009542D8">
                  <w:rPr>
                    <w:rFonts w:ascii="Anek Devanagari" w:hAnsi="Anek Devanagari" w:cs="Anek Devanagari"/>
                    <w:color w:val="000000"/>
                    <w:szCs w:val="20"/>
                  </w:rPr>
                  <w:t>, Point to Site VPN</w:t>
                </w:r>
                <w:r w:rsidR="00AF4891">
                  <w:rPr>
                    <w:rFonts w:ascii="Anek Devanagari" w:hAnsi="Anek Devanagari" w:cs="Anek Devanagari"/>
                    <w:color w:val="000000"/>
                    <w:szCs w:val="20"/>
                  </w:rPr>
                  <w:t xml:space="preserve">, EXPRESSROUTE. </w:t>
                </w:r>
              </w:p>
              <w:p w14:paraId="5AE46AC9" w14:textId="77777777" w:rsidR="002F0C8E" w:rsidRPr="00AC2A4B" w:rsidRDefault="002F0C8E" w:rsidP="00AC2A4B">
                <w:pPr>
                  <w:pStyle w:val="ListParagraph"/>
                  <w:numPr>
                    <w:ilvl w:val="0"/>
                    <w:numId w:val="2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 w:rsidRPr="00AC2A4B">
                  <w:rPr>
                    <w:rFonts w:ascii="Anek Devanagari" w:hAnsi="Anek Devanagari" w:cs="Anek Devanagari"/>
                    <w:color w:val="000000"/>
                    <w:szCs w:val="20"/>
                  </w:rPr>
                  <w:t>Azure DevOps: Azure Pipeline, Azure Repos</w:t>
                </w:r>
              </w:p>
              <w:p w14:paraId="07E17AB6" w14:textId="52045569" w:rsidR="002F0C8E" w:rsidRPr="00AC2A4B" w:rsidRDefault="002F0C8E" w:rsidP="00AC2A4B">
                <w:pPr>
                  <w:pStyle w:val="ListParagraph"/>
                  <w:numPr>
                    <w:ilvl w:val="0"/>
                    <w:numId w:val="2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 w:rsidRPr="00AC2A4B">
                  <w:rPr>
                    <w:rFonts w:ascii="Anek Devanagari" w:hAnsi="Anek Devanagari" w:cs="Anek Devanagari"/>
                    <w:color w:val="000000"/>
                    <w:szCs w:val="20"/>
                  </w:rPr>
                  <w:t>Orchestration tools: GitHub, Jenkins, Harness</w:t>
                </w:r>
              </w:p>
              <w:p w14:paraId="52CEF3CE" w14:textId="22F67197" w:rsidR="004F71BA" w:rsidRPr="00AC2A4B" w:rsidRDefault="002F0C8E" w:rsidP="00AC2A4B">
                <w:pPr>
                  <w:pStyle w:val="ListParagraph"/>
                  <w:numPr>
                    <w:ilvl w:val="0"/>
                    <w:numId w:val="2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nek Devanagari" w:hAnsi="Anek Devanagari" w:cs="Anek Devanagari"/>
                    <w:color w:val="000000"/>
                    <w:szCs w:val="20"/>
                  </w:rPr>
                </w:pPr>
                <w:r w:rsidRPr="00AC2A4B">
                  <w:rPr>
                    <w:rFonts w:ascii="Anek Devanagari" w:hAnsi="Anek Devanagari" w:cs="Anek Devanagari"/>
                    <w:color w:val="000000"/>
                    <w:szCs w:val="20"/>
                  </w:rPr>
                  <w:t>Scripting: ARM, Terraform</w:t>
                </w:r>
              </w:p>
            </w:tc>
          </w:tr>
        </w:tbl>
        <w:p w14:paraId="0AC59CCC" w14:textId="77777777" w:rsidR="00BA094B" w:rsidRPr="00482827" w:rsidRDefault="00C74CAD" w:rsidP="008B33BD">
          <w:pPr>
            <w:rPr>
              <w:rFonts w:ascii="Anek Devanagari SemiBold" w:eastAsiaTheme="majorEastAsia" w:hAnsi="Anek Devanagari SemiBold" w:cs="Anek Devanagari SemiBold"/>
              <w:b/>
              <w:bCs/>
              <w:caps/>
              <w:color w:val="F15B40"/>
              <w:spacing w:val="20"/>
              <w:sz w:val="28"/>
              <w:szCs w:val="36"/>
            </w:rPr>
          </w:pP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9B588E" w14:paraId="00EF79CF" w14:textId="77777777" w:rsidTr="00CB498C">
        <w:tc>
          <w:tcPr>
            <w:tcW w:w="9350" w:type="dxa"/>
            <w:gridSpan w:val="2"/>
          </w:tcPr>
          <w:sdt>
            <w:sdtPr>
              <w:rPr>
                <w:rFonts w:ascii="Anek Devanagari SemiBold" w:hAnsi="Anek Devanagari SemiBold" w:cs="Anek Devanagari SemiBold"/>
                <w:color w:val="F15B40"/>
              </w:rPr>
              <w:id w:val="-515462230"/>
              <w:placeholder>
                <w:docPart w:val="6978C379A6A74ED2B6DCE1A792904DD2"/>
              </w:placeholder>
              <w15:appearance w15:val="hidden"/>
            </w:sdtPr>
            <w:sdtEndPr/>
            <w:sdtContent>
              <w:p w14:paraId="68397FFA" w14:textId="37A6E997" w:rsidR="001F57F7" w:rsidRPr="001F57F7" w:rsidRDefault="0004394E" w:rsidP="001F57F7">
                <w:pPr>
                  <w:pStyle w:val="Heading1"/>
                  <w:rPr>
                    <w:rFonts w:ascii="Anek Devanagari SemiBold" w:hAnsi="Anek Devanagari SemiBold" w:cs="Anek Devanagari SemiBold"/>
                    <w:color w:val="F15B40"/>
                  </w:rPr>
                </w:pPr>
                <w:r w:rsidRPr="00482827">
                  <w:rPr>
                    <w:rFonts w:ascii="Anek Devanagari SemiBold" w:hAnsi="Anek Devanagari SemiBold" w:cs="Anek Devanagari SemiBold"/>
                    <w:color w:val="F15B40"/>
                    <w:sz w:val="28"/>
                    <w:szCs w:val="36"/>
                  </w:rPr>
                  <w:t>CERTIFICATIONS</w:t>
                </w:r>
              </w:p>
            </w:sdtContent>
          </w:sdt>
        </w:tc>
      </w:tr>
      <w:tr w:rsidR="009B588E" w14:paraId="41A76C67" w14:textId="77777777" w:rsidTr="006D6E83">
        <w:tc>
          <w:tcPr>
            <w:tcW w:w="445" w:type="dxa"/>
          </w:tcPr>
          <w:p w14:paraId="76D65208" w14:textId="52F80012" w:rsidR="009B588E" w:rsidRDefault="00C74CAD" w:rsidP="008B33BD">
            <w:sdt>
              <w:sdtPr>
                <w:id w:val="-224983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6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905" w:type="dxa"/>
            <w:tcBorders>
              <w:top w:val="single" w:sz="4" w:space="0" w:color="E99D93" w:themeColor="accent6"/>
              <w:bottom w:val="single" w:sz="4" w:space="0" w:color="E99D93" w:themeColor="accent6"/>
            </w:tcBorders>
          </w:tcPr>
          <w:p w14:paraId="1715FD69" w14:textId="73C01531" w:rsidR="009B588E" w:rsidRDefault="00C74CAD" w:rsidP="000069FB">
            <w:sdt>
              <w:sdtPr>
                <w:id w:val="-2122829298"/>
                <w:placeholder>
                  <w:docPart w:val="C34EFFBE039341EB8737A0943FBE6922"/>
                </w:placeholder>
                <w15:appearance w15:val="hidden"/>
              </w:sdtPr>
              <w:sdtEndPr/>
              <w:sdtContent>
                <w:r w:rsidR="00B63A10">
                  <w:t>Microsoft</w:t>
                </w:r>
                <w:r w:rsidR="00FE7649">
                  <w:t xml:space="preserve"> </w:t>
                </w:r>
                <w:r w:rsidR="00B63A10">
                  <w:t xml:space="preserve">Azure </w:t>
                </w:r>
                <w:r w:rsidR="00FE7649">
                  <w:t>Fundamental (</w:t>
                </w:r>
                <w:r w:rsidR="00B63A10" w:rsidRPr="00A9719C">
                  <w:rPr>
                    <w:b/>
                    <w:bCs/>
                  </w:rPr>
                  <w:t>AZ</w:t>
                </w:r>
                <w:r w:rsidR="00FE7649" w:rsidRPr="00A9719C">
                  <w:rPr>
                    <w:b/>
                    <w:bCs/>
                  </w:rPr>
                  <w:t>-</w:t>
                </w:r>
                <w:r w:rsidR="00B63A10" w:rsidRPr="00A9719C">
                  <w:rPr>
                    <w:b/>
                    <w:bCs/>
                  </w:rPr>
                  <w:t>900</w:t>
                </w:r>
                <w:r w:rsidR="00FE7649">
                  <w:t>)</w:t>
                </w:r>
                <w:r w:rsidR="00482827">
                  <w:t xml:space="preserve"> </w:t>
                </w:r>
                <w:r w:rsidR="00B63A10">
                  <w:t>2022</w:t>
                </w:r>
                <w:r w:rsidR="00482827">
                  <w:t>, and</w:t>
                </w:r>
                <w:r w:rsidR="00FE7649">
                  <w:t xml:space="preserve"> validity</w:t>
                </w:r>
                <w:r w:rsidR="00482827">
                  <w:t xml:space="preserve"> </w:t>
                </w:r>
                <w:r w:rsidR="00CC1859">
                  <w:t>202</w:t>
                </w:r>
                <w:r w:rsidR="00465B52">
                  <w:t>6</w:t>
                </w:r>
                <w:r w:rsidR="00482827">
                  <w:t>.</w:t>
                </w:r>
              </w:sdtContent>
            </w:sdt>
          </w:p>
        </w:tc>
      </w:tr>
      <w:tr w:rsidR="00DF2DD8" w14:paraId="288D3CF5" w14:textId="77777777" w:rsidTr="006D6E83">
        <w:tc>
          <w:tcPr>
            <w:tcW w:w="445" w:type="dxa"/>
          </w:tcPr>
          <w:p w14:paraId="02FA118F" w14:textId="46F66004" w:rsidR="00DF2DD8" w:rsidRDefault="00C74CAD" w:rsidP="00DF2DD8">
            <w:sdt>
              <w:sdtPr>
                <w:id w:val="72932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D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905" w:type="dxa"/>
            <w:tcBorders>
              <w:top w:val="single" w:sz="4" w:space="0" w:color="E99D93" w:themeColor="accent6"/>
              <w:bottom w:val="single" w:sz="4" w:space="0" w:color="E99D93" w:themeColor="accent6"/>
            </w:tcBorders>
          </w:tcPr>
          <w:p w14:paraId="4E803C11" w14:textId="7B197B9C" w:rsidR="00DF2DD8" w:rsidRDefault="00C74CAD" w:rsidP="00DF2DD8">
            <w:sdt>
              <w:sdtPr>
                <w:id w:val="1069850563"/>
                <w:placeholder>
                  <w:docPart w:val="689F7520746A41CFA96399A6CCA5EBB3"/>
                </w:placeholder>
                <w15:appearance w15:val="hidden"/>
              </w:sdtPr>
              <w:sdtEndPr/>
              <w:sdtContent>
                <w:r w:rsidR="00DF2DD8">
                  <w:t xml:space="preserve">Microsoft Azure </w:t>
                </w:r>
                <w:r w:rsidR="00E057AE">
                  <w:t xml:space="preserve">Administrator </w:t>
                </w:r>
                <w:r w:rsidR="00DF2DD8">
                  <w:t>(</w:t>
                </w:r>
                <w:r w:rsidR="00DF2DD8" w:rsidRPr="00A9719C">
                  <w:rPr>
                    <w:b/>
                    <w:bCs/>
                  </w:rPr>
                  <w:t>AZ-</w:t>
                </w:r>
                <w:r w:rsidR="00E057AE" w:rsidRPr="00A9719C">
                  <w:rPr>
                    <w:b/>
                    <w:bCs/>
                  </w:rPr>
                  <w:t>104</w:t>
                </w:r>
                <w:r w:rsidR="00DF2DD8">
                  <w:t>)</w:t>
                </w:r>
                <w:r w:rsidR="007469AF">
                  <w:t xml:space="preserve"> certification </w:t>
                </w:r>
                <w:r w:rsidR="00576296">
                  <w:t>completed from Percipi</w:t>
                </w:r>
                <w:r w:rsidR="00566CA8">
                  <w:t>o</w:t>
                </w:r>
              </w:sdtContent>
            </w:sdt>
          </w:p>
        </w:tc>
      </w:tr>
      <w:tr w:rsidR="00576296" w14:paraId="01D2BB35" w14:textId="77777777" w:rsidTr="006D6E83">
        <w:tc>
          <w:tcPr>
            <w:tcW w:w="445" w:type="dxa"/>
          </w:tcPr>
          <w:p w14:paraId="38C4238E" w14:textId="5CBEAA1C" w:rsidR="00576296" w:rsidRDefault="00C74CAD" w:rsidP="00576296">
            <w:sdt>
              <w:sdtPr>
                <w:id w:val="1507207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29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905" w:type="dxa"/>
            <w:tcBorders>
              <w:top w:val="single" w:sz="4" w:space="0" w:color="E99D93" w:themeColor="accent6"/>
              <w:bottom w:val="single" w:sz="4" w:space="0" w:color="E99D93" w:themeColor="accent6"/>
            </w:tcBorders>
          </w:tcPr>
          <w:p w14:paraId="5794C83D" w14:textId="41F87F9A" w:rsidR="00576296" w:rsidRDefault="00C74CAD" w:rsidP="00576296">
            <w:sdt>
              <w:sdtPr>
                <w:id w:val="-553775101"/>
                <w:placeholder>
                  <w:docPart w:val="72DA51DD219541A8AB854A93FA282BF2"/>
                </w:placeholder>
                <w15:appearance w15:val="hidden"/>
              </w:sdtPr>
              <w:sdtEndPr/>
              <w:sdtContent>
                <w:r w:rsidR="00576296">
                  <w:t xml:space="preserve">Microsoft Azure </w:t>
                </w:r>
                <w:r w:rsidR="004857BA">
                  <w:t>Solutions Architect</w:t>
                </w:r>
                <w:r w:rsidR="00576296">
                  <w:t xml:space="preserve"> (</w:t>
                </w:r>
                <w:r w:rsidR="00576296" w:rsidRPr="006D6915">
                  <w:rPr>
                    <w:b/>
                    <w:bCs/>
                  </w:rPr>
                  <w:t>AZ-</w:t>
                </w:r>
                <w:r w:rsidR="004857BA" w:rsidRPr="006D6915">
                  <w:rPr>
                    <w:b/>
                    <w:bCs/>
                  </w:rPr>
                  <w:t>305</w:t>
                </w:r>
                <w:r w:rsidR="00576296">
                  <w:t xml:space="preserve">) certification </w:t>
                </w:r>
                <w:r w:rsidR="00A9719C">
                  <w:t>done</w:t>
                </w:r>
                <w:r w:rsidR="00576296">
                  <w:t xml:space="preserve"> from Percipi</w:t>
                </w:r>
                <w:r w:rsidR="00566CA8">
                  <w:t>o</w:t>
                </w:r>
              </w:sdtContent>
            </w:sdt>
          </w:p>
        </w:tc>
      </w:tr>
      <w:tr w:rsidR="002851C2" w14:paraId="539057D8" w14:textId="77777777" w:rsidTr="006D6E83">
        <w:tc>
          <w:tcPr>
            <w:tcW w:w="445" w:type="dxa"/>
          </w:tcPr>
          <w:p w14:paraId="6263E9A1" w14:textId="3F621CB3" w:rsidR="002851C2" w:rsidRDefault="00C74CAD" w:rsidP="002851C2">
            <w:sdt>
              <w:sdtPr>
                <w:id w:val="-3905782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51C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905" w:type="dxa"/>
            <w:tcBorders>
              <w:top w:val="single" w:sz="4" w:space="0" w:color="E99D93" w:themeColor="accent6"/>
              <w:bottom w:val="single" w:sz="4" w:space="0" w:color="E99D93" w:themeColor="accent6"/>
            </w:tcBorders>
          </w:tcPr>
          <w:p w14:paraId="2E06BD13" w14:textId="09333441" w:rsidR="002851C2" w:rsidRDefault="00C74CAD" w:rsidP="002851C2">
            <w:sdt>
              <w:sdtPr>
                <w:id w:val="836422662"/>
                <w:placeholder>
                  <w:docPart w:val="B57DD4FCC54C4DE784BF72364BE8776E"/>
                </w:placeholder>
                <w15:appearance w15:val="hidden"/>
              </w:sdtPr>
              <w:sdtEndPr/>
              <w:sdtContent>
                <w:r w:rsidR="002851C2">
                  <w:t xml:space="preserve">Microsoft Azure </w:t>
                </w:r>
                <w:r w:rsidR="006D6915">
                  <w:t xml:space="preserve">DevOps </w:t>
                </w:r>
                <w:r w:rsidR="002851C2">
                  <w:t>(</w:t>
                </w:r>
                <w:r w:rsidR="002851C2" w:rsidRPr="006D6915">
                  <w:rPr>
                    <w:b/>
                    <w:bCs/>
                  </w:rPr>
                  <w:t>AZ-400</w:t>
                </w:r>
                <w:r w:rsidR="002851C2">
                  <w:t>) certification completed from Percipio</w:t>
                </w:r>
              </w:sdtContent>
            </w:sdt>
          </w:p>
        </w:tc>
      </w:tr>
      <w:tr w:rsidR="002851C2" w14:paraId="416DE43C" w14:textId="77777777" w:rsidTr="006D6E83">
        <w:tc>
          <w:tcPr>
            <w:tcW w:w="445" w:type="dxa"/>
          </w:tcPr>
          <w:p w14:paraId="4EF67B4A" w14:textId="7C4F6AC0" w:rsidR="002851C2" w:rsidRDefault="00C74CAD" w:rsidP="002851C2">
            <w:sdt>
              <w:sdtPr>
                <w:id w:val="438038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51C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905" w:type="dxa"/>
            <w:tcBorders>
              <w:top w:val="single" w:sz="4" w:space="0" w:color="E99D93" w:themeColor="accent6"/>
              <w:bottom w:val="single" w:sz="4" w:space="0" w:color="E99D93" w:themeColor="accent6"/>
            </w:tcBorders>
          </w:tcPr>
          <w:p w14:paraId="60E4B7D9" w14:textId="442804B2" w:rsidR="002851C2" w:rsidRDefault="00C74CAD" w:rsidP="002851C2">
            <w:pPr>
              <w:tabs>
                <w:tab w:val="right" w:pos="8689"/>
              </w:tabs>
            </w:pPr>
            <w:sdt>
              <w:sdtPr>
                <w:id w:val="109170492"/>
                <w:placeholder>
                  <w:docPart w:val="72F74B3B3B8E48058C3506372BCFC6E5"/>
                </w:placeholder>
                <w15:appearance w15:val="hidden"/>
              </w:sdtPr>
              <w:sdtEndPr/>
              <w:sdtContent>
                <w:r w:rsidR="002851C2">
                  <w:t>AWS Certified solution Architect – associate completed from Percipio.</w:t>
                </w:r>
              </w:sdtContent>
            </w:sdt>
            <w:r w:rsidR="002851C2">
              <w:tab/>
            </w:r>
          </w:p>
        </w:tc>
      </w:tr>
      <w:tr w:rsidR="002851C2" w14:paraId="4336E190" w14:textId="77777777" w:rsidTr="006D6E83">
        <w:tc>
          <w:tcPr>
            <w:tcW w:w="445" w:type="dxa"/>
          </w:tcPr>
          <w:p w14:paraId="5DA47A56" w14:textId="158D01F4" w:rsidR="002851C2" w:rsidRDefault="00C74CAD" w:rsidP="002851C2">
            <w:sdt>
              <w:sdtPr>
                <w:id w:val="8736610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51C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905" w:type="dxa"/>
            <w:tcBorders>
              <w:top w:val="single" w:sz="4" w:space="0" w:color="E99D93" w:themeColor="accent6"/>
              <w:bottom w:val="single" w:sz="4" w:space="0" w:color="E99D93" w:themeColor="accent6"/>
            </w:tcBorders>
          </w:tcPr>
          <w:p w14:paraId="09F626B0" w14:textId="60BCD4F7" w:rsidR="002851C2" w:rsidRDefault="00C74CAD" w:rsidP="002851C2">
            <w:pPr>
              <w:tabs>
                <w:tab w:val="right" w:pos="8689"/>
              </w:tabs>
            </w:pPr>
            <w:sdt>
              <w:sdtPr>
                <w:id w:val="-244265913"/>
                <w:placeholder>
                  <w:docPart w:val="B5DA4F52E7CC4505BAE0D727ACFB21D1"/>
                </w:placeholder>
                <w15:appearance w15:val="hidden"/>
              </w:sdtPr>
              <w:sdtEndPr/>
              <w:sdtContent>
                <w:r w:rsidR="002851C2">
                  <w:t>Microsoft Certified System Administrator (70-740), 2019 and validity 2022.</w:t>
                </w:r>
              </w:sdtContent>
            </w:sdt>
          </w:p>
        </w:tc>
      </w:tr>
    </w:tbl>
    <w:p w14:paraId="2FD9BAEC" w14:textId="77777777" w:rsidR="009B588E" w:rsidRDefault="009B588E" w:rsidP="008B33BD"/>
    <w:p w14:paraId="6D220561" w14:textId="77777777" w:rsidR="00E05D3E" w:rsidRDefault="00E05D3E" w:rsidP="008B33BD"/>
    <w:p w14:paraId="4BE5738E" w14:textId="781ED9C7" w:rsidR="00A92B24" w:rsidRDefault="00A92B24" w:rsidP="008B33BD">
      <w:pPr>
        <w:rPr>
          <w:rFonts w:ascii="Anek Devanagari SemiBold" w:eastAsiaTheme="majorEastAsia" w:hAnsi="Anek Devanagari SemiBold" w:cs="Anek Devanagari SemiBold"/>
          <w:b/>
          <w:bCs/>
          <w:caps/>
          <w:color w:val="F15B40"/>
          <w:spacing w:val="20"/>
          <w:sz w:val="28"/>
          <w:szCs w:val="36"/>
        </w:rPr>
      </w:pPr>
      <w:r w:rsidRPr="00A92B24">
        <w:rPr>
          <w:rFonts w:ascii="Anek Devanagari SemiBold" w:eastAsiaTheme="majorEastAsia" w:hAnsi="Anek Devanagari SemiBold" w:cs="Anek Devanagari SemiBold"/>
          <w:b/>
          <w:bCs/>
          <w:caps/>
          <w:color w:val="F15B40"/>
          <w:spacing w:val="20"/>
          <w:sz w:val="28"/>
          <w:szCs w:val="36"/>
        </w:rPr>
        <w:t xml:space="preserve">Professional </w:t>
      </w:r>
      <w:r>
        <w:rPr>
          <w:rFonts w:ascii="Anek Devanagari SemiBold" w:eastAsiaTheme="majorEastAsia" w:hAnsi="Anek Devanagari SemiBold" w:cs="Anek Devanagari SemiBold"/>
          <w:b/>
          <w:bCs/>
          <w:caps/>
          <w:color w:val="F15B40"/>
          <w:spacing w:val="20"/>
          <w:sz w:val="28"/>
          <w:szCs w:val="36"/>
        </w:rPr>
        <w:t>Awards</w:t>
      </w:r>
      <w:r w:rsidRPr="00A92B24">
        <w:rPr>
          <w:rFonts w:ascii="Anek Devanagari SemiBold" w:eastAsiaTheme="majorEastAsia" w:hAnsi="Anek Devanagari SemiBold" w:cs="Anek Devanagari SemiBold"/>
          <w:b/>
          <w:bCs/>
          <w:caps/>
          <w:color w:val="F15B40"/>
          <w:spacing w:val="20"/>
          <w:sz w:val="28"/>
          <w:szCs w:val="36"/>
        </w:rPr>
        <w:t xml:space="preserve"> / Achievements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A92B24" w14:paraId="66258D8D" w14:textId="77777777" w:rsidTr="008C007C">
        <w:tc>
          <w:tcPr>
            <w:tcW w:w="445" w:type="dxa"/>
          </w:tcPr>
          <w:p w14:paraId="6E401759" w14:textId="77777777" w:rsidR="00A92B24" w:rsidRDefault="00C74CAD" w:rsidP="008C007C">
            <w:sdt>
              <w:sdtPr>
                <w:id w:val="1269885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B2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905" w:type="dxa"/>
            <w:tcBorders>
              <w:bottom w:val="single" w:sz="4" w:space="0" w:color="E99D93" w:themeColor="accent6"/>
            </w:tcBorders>
          </w:tcPr>
          <w:p w14:paraId="2BCCAD6A" w14:textId="15829164" w:rsidR="00A92B24" w:rsidRDefault="00C74CAD" w:rsidP="008C007C">
            <w:sdt>
              <w:sdtPr>
                <w:id w:val="-1451392776"/>
                <w:placeholder>
                  <w:docPart w:val="CC71A95ADC1A4184A45859E43C892722"/>
                </w:placeholder>
                <w15:appearance w15:val="hidden"/>
              </w:sdtPr>
              <w:sdtEndPr/>
              <w:sdtContent>
                <w:r w:rsidR="00A05933">
                  <w:t>N/A</w:t>
                </w:r>
              </w:sdtContent>
            </w:sdt>
          </w:p>
        </w:tc>
      </w:tr>
    </w:tbl>
    <w:p w14:paraId="3CF68D32" w14:textId="77777777" w:rsidR="00A92B24" w:rsidRPr="00A92B24" w:rsidRDefault="00A92B24" w:rsidP="008B33BD">
      <w:pPr>
        <w:rPr>
          <w:rFonts w:ascii="Anek Devanagari SemiBold" w:eastAsiaTheme="majorEastAsia" w:hAnsi="Anek Devanagari SemiBold" w:cs="Anek Devanagari SemiBold"/>
          <w:b/>
          <w:bCs/>
          <w:caps/>
          <w:color w:val="F15B40"/>
          <w:spacing w:val="20"/>
          <w:sz w:val="28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9B588E" w14:paraId="392D088D" w14:textId="77777777" w:rsidTr="00CB498C">
        <w:tc>
          <w:tcPr>
            <w:tcW w:w="9350" w:type="dxa"/>
            <w:gridSpan w:val="2"/>
          </w:tcPr>
          <w:p w14:paraId="4EE4C381" w14:textId="5C79D7F5" w:rsidR="009B588E" w:rsidRDefault="00C74CAD" w:rsidP="009B588E">
            <w:pPr>
              <w:pStyle w:val="Heading1"/>
            </w:pPr>
            <w:sdt>
              <w:sdtPr>
                <w:rPr>
                  <w:color w:val="F15B40"/>
                </w:rPr>
                <w:id w:val="-1956167511"/>
                <w:placeholder>
                  <w:docPart w:val="448AAAF796934D73A117AD5764505965"/>
                </w:placeholder>
                <w15:appearance w15:val="hidden"/>
              </w:sdtPr>
              <w:sdtEndPr/>
              <w:sdtContent>
                <w:r w:rsidR="0004394E" w:rsidRPr="00482827">
                  <w:rPr>
                    <w:rFonts w:ascii="Anek Devanagari SemiBold" w:hAnsi="Anek Devanagari SemiBold" w:cs="Anek Devanagari SemiBold"/>
                    <w:color w:val="F15B40"/>
                    <w:sz w:val="28"/>
                    <w:szCs w:val="36"/>
                  </w:rPr>
                  <w:t>Educational Qualifications</w:t>
                </w:r>
              </w:sdtContent>
            </w:sdt>
            <w:r w:rsidR="00E342DA">
              <w:t xml:space="preserve"> </w:t>
            </w:r>
          </w:p>
        </w:tc>
      </w:tr>
      <w:tr w:rsidR="009B588E" w14:paraId="4132DFD2" w14:textId="77777777" w:rsidTr="006D6E83">
        <w:tc>
          <w:tcPr>
            <w:tcW w:w="445" w:type="dxa"/>
          </w:tcPr>
          <w:p w14:paraId="0FADD727" w14:textId="0F605AE4" w:rsidR="009B588E" w:rsidRDefault="00C74CAD" w:rsidP="008B33BD">
            <w:sdt>
              <w:sdtPr>
                <w:id w:val="15578166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D3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905" w:type="dxa"/>
            <w:tcBorders>
              <w:bottom w:val="single" w:sz="4" w:space="0" w:color="E99D93" w:themeColor="accent6"/>
            </w:tcBorders>
          </w:tcPr>
          <w:p w14:paraId="1B23A30D" w14:textId="21B4C14C" w:rsidR="009B588E" w:rsidRDefault="00E05D3E" w:rsidP="00482827">
            <w:pPr>
              <w:spacing w:before="0" w:after="13" w:line="249" w:lineRule="auto"/>
            </w:pPr>
            <w:r>
              <w:rPr>
                <w:b/>
              </w:rPr>
              <w:t>MSc-IT</w:t>
            </w:r>
            <w:r w:rsidR="00482827">
              <w:t xml:space="preserve"> from </w:t>
            </w:r>
            <w:r>
              <w:t>Karnataka State Open Universit</w:t>
            </w:r>
            <w:r w:rsidR="00482827">
              <w:t>y</w:t>
            </w:r>
            <w:r>
              <w:t xml:space="preserve"> Mysore</w:t>
            </w:r>
            <w:r w:rsidR="00482827">
              <w:t xml:space="preserve">, </w:t>
            </w:r>
            <w:r>
              <w:t>Karnataka</w:t>
            </w:r>
            <w:r w:rsidR="00482827">
              <w:t xml:space="preserve"> – 20</w:t>
            </w:r>
            <w:r>
              <w:t>12</w:t>
            </w:r>
            <w:r w:rsidR="00482827">
              <w:t>.</w:t>
            </w:r>
          </w:p>
        </w:tc>
      </w:tr>
      <w:tr w:rsidR="00E05D3E" w14:paraId="7E56473E" w14:textId="77777777" w:rsidTr="006D6E83">
        <w:tc>
          <w:tcPr>
            <w:tcW w:w="445" w:type="dxa"/>
          </w:tcPr>
          <w:p w14:paraId="3C1B72CF" w14:textId="42411DCA" w:rsidR="00E05D3E" w:rsidRDefault="00C74CAD" w:rsidP="008B33BD">
            <w:sdt>
              <w:sdtPr>
                <w:id w:val="11383829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D3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905" w:type="dxa"/>
            <w:tcBorders>
              <w:bottom w:val="single" w:sz="4" w:space="0" w:color="E99D93" w:themeColor="accent6"/>
            </w:tcBorders>
          </w:tcPr>
          <w:p w14:paraId="04103F3A" w14:textId="2CA5AF6D" w:rsidR="00E05D3E" w:rsidRDefault="00E05D3E" w:rsidP="00482827">
            <w:pPr>
              <w:spacing w:before="0" w:after="13" w:line="249" w:lineRule="auto"/>
              <w:rPr>
                <w:b/>
              </w:rPr>
            </w:pPr>
            <w:r>
              <w:rPr>
                <w:b/>
              </w:rPr>
              <w:t>Graduation</w:t>
            </w:r>
            <w:r w:rsidRPr="00864514">
              <w:rPr>
                <w:bCs/>
              </w:rPr>
              <w:t xml:space="preserve"> from Lucknow University</w:t>
            </w:r>
            <w:r w:rsidR="00864514">
              <w:rPr>
                <w:b/>
              </w:rPr>
              <w:t>,</w:t>
            </w:r>
            <w:r w:rsidR="00864514" w:rsidRPr="00864514">
              <w:rPr>
                <w:bCs/>
              </w:rPr>
              <w:t xml:space="preserve"> Lucknow Uttar Pradesh</w:t>
            </w:r>
            <w:r w:rsidR="00864514">
              <w:rPr>
                <w:bCs/>
              </w:rPr>
              <w:t xml:space="preserve"> </w:t>
            </w:r>
            <w:r w:rsidR="00864514">
              <w:t xml:space="preserve">– </w:t>
            </w:r>
            <w:r w:rsidR="00864514" w:rsidRPr="00864514">
              <w:rPr>
                <w:bCs/>
              </w:rPr>
              <w:t>2006</w:t>
            </w:r>
            <w:r>
              <w:rPr>
                <w:b/>
              </w:rPr>
              <w:t xml:space="preserve"> </w:t>
            </w:r>
          </w:p>
        </w:tc>
      </w:tr>
      <w:tr w:rsidR="009B588E" w14:paraId="01735CB2" w14:textId="77777777" w:rsidTr="006D6E83">
        <w:tc>
          <w:tcPr>
            <w:tcW w:w="445" w:type="dxa"/>
          </w:tcPr>
          <w:p w14:paraId="57C15AAC" w14:textId="4C3BCF01" w:rsidR="009B588E" w:rsidRDefault="00C74CAD" w:rsidP="008B33BD">
            <w:sdt>
              <w:sdtPr>
                <w:id w:val="-6118983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597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905" w:type="dxa"/>
            <w:tcBorders>
              <w:top w:val="single" w:sz="4" w:space="0" w:color="E99D93" w:themeColor="accent6"/>
              <w:bottom w:val="single" w:sz="4" w:space="0" w:color="E99D93" w:themeColor="accent6"/>
            </w:tcBorders>
          </w:tcPr>
          <w:p w14:paraId="2FC05B17" w14:textId="205F6066" w:rsidR="009B588E" w:rsidRDefault="00482827" w:rsidP="00482827">
            <w:pPr>
              <w:spacing w:before="0" w:after="13" w:line="249" w:lineRule="auto"/>
            </w:pPr>
            <w:r>
              <w:rPr>
                <w:b/>
              </w:rPr>
              <w:t xml:space="preserve">Intermediate </w:t>
            </w:r>
            <w:r>
              <w:t xml:space="preserve">from </w:t>
            </w:r>
            <w:r w:rsidR="00864514">
              <w:t>DVDT Inter College, UP Board, Allahabad</w:t>
            </w:r>
            <w:r>
              <w:t xml:space="preserve"> – 20</w:t>
            </w:r>
            <w:r w:rsidR="00864514">
              <w:t>03</w:t>
            </w:r>
          </w:p>
        </w:tc>
      </w:tr>
      <w:tr w:rsidR="009B588E" w14:paraId="40D96319" w14:textId="77777777" w:rsidTr="006D6E83">
        <w:tc>
          <w:tcPr>
            <w:tcW w:w="445" w:type="dxa"/>
          </w:tcPr>
          <w:p w14:paraId="41B7DC40" w14:textId="4F7F501B" w:rsidR="009B588E" w:rsidRDefault="00C74CAD" w:rsidP="008B33BD">
            <w:sdt>
              <w:sdtPr>
                <w:id w:val="-1959092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597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905" w:type="dxa"/>
            <w:tcBorders>
              <w:top w:val="single" w:sz="4" w:space="0" w:color="E99D93" w:themeColor="accent6"/>
              <w:bottom w:val="single" w:sz="4" w:space="0" w:color="E99D93" w:themeColor="accent6"/>
            </w:tcBorders>
          </w:tcPr>
          <w:p w14:paraId="458956F2" w14:textId="148601AE" w:rsidR="009B588E" w:rsidRDefault="00482827" w:rsidP="00482827">
            <w:pPr>
              <w:spacing w:before="0" w:after="13" w:line="249" w:lineRule="auto"/>
            </w:pPr>
            <w:r>
              <w:rPr>
                <w:b/>
              </w:rPr>
              <w:t>High School</w:t>
            </w:r>
            <w:r>
              <w:t xml:space="preserve"> from </w:t>
            </w:r>
            <w:r w:rsidR="00864514">
              <w:t>RSS Inter College, UP Board, Allahabad – 2001</w:t>
            </w:r>
          </w:p>
        </w:tc>
      </w:tr>
    </w:tbl>
    <w:p w14:paraId="1D924B81" w14:textId="77777777" w:rsidR="00857093" w:rsidRDefault="00857093" w:rsidP="00635A59"/>
    <w:p w14:paraId="2EF0A397" w14:textId="1BDD7589" w:rsidR="00A92B24" w:rsidRDefault="00A92B24" w:rsidP="00A92B24">
      <w:pPr>
        <w:rPr>
          <w:rFonts w:ascii="Anek Devanagari SemiBold" w:eastAsiaTheme="majorEastAsia" w:hAnsi="Anek Devanagari SemiBold" w:cs="Anek Devanagari SemiBold"/>
          <w:b/>
          <w:bCs/>
          <w:caps/>
          <w:color w:val="F15B40"/>
          <w:spacing w:val="20"/>
          <w:sz w:val="28"/>
          <w:szCs w:val="36"/>
        </w:rPr>
      </w:pPr>
      <w:r>
        <w:rPr>
          <w:rFonts w:ascii="Anek Devanagari SemiBold" w:eastAsiaTheme="majorEastAsia" w:hAnsi="Anek Devanagari SemiBold" w:cs="Anek Devanagari SemiBold"/>
          <w:b/>
          <w:bCs/>
          <w:caps/>
          <w:color w:val="F15B40"/>
          <w:spacing w:val="20"/>
          <w:sz w:val="28"/>
          <w:szCs w:val="36"/>
        </w:rPr>
        <w:t>Visa details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2B24" w14:paraId="58E786BE" w14:textId="77777777" w:rsidTr="00A92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7DFE65" w14:textId="4ED3EF59" w:rsidR="00A92B24" w:rsidRDefault="00A92B24" w:rsidP="00A92B24">
            <w:pPr>
              <w:jc w:val="center"/>
            </w:pPr>
            <w:r>
              <w:t>Country</w:t>
            </w:r>
          </w:p>
        </w:tc>
        <w:tc>
          <w:tcPr>
            <w:tcW w:w="3117" w:type="dxa"/>
          </w:tcPr>
          <w:p w14:paraId="3595174C" w14:textId="60F1216E" w:rsidR="00A92B24" w:rsidRDefault="00A92B24" w:rsidP="00A92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Visa Type</w:t>
            </w:r>
          </w:p>
        </w:tc>
        <w:tc>
          <w:tcPr>
            <w:tcW w:w="3117" w:type="dxa"/>
          </w:tcPr>
          <w:p w14:paraId="33AB97B3" w14:textId="27222BA2" w:rsidR="00A92B24" w:rsidRDefault="00A92B24" w:rsidP="00A92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Validity (MM-YYYY)</w:t>
            </w:r>
          </w:p>
        </w:tc>
      </w:tr>
      <w:tr w:rsidR="00A92B24" w14:paraId="3457EE68" w14:textId="77777777" w:rsidTr="00A92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290343" w14:textId="0DA577F3" w:rsidR="00A92B24" w:rsidRPr="00A92B24" w:rsidRDefault="00AC5976" w:rsidP="00635A59">
            <w:pPr>
              <w:rPr>
                <w:rFonts w:ascii="Anek Devanagari" w:hAnsi="Anek Devanagari" w:cs="Anek Devanagari"/>
              </w:rPr>
            </w:pPr>
            <w:r>
              <w:rPr>
                <w:rFonts w:ascii="Anek Devanagari" w:hAnsi="Anek Devanagari" w:cs="Anek Devanagari"/>
              </w:rPr>
              <w:t>NA</w:t>
            </w:r>
          </w:p>
        </w:tc>
        <w:tc>
          <w:tcPr>
            <w:tcW w:w="3117" w:type="dxa"/>
          </w:tcPr>
          <w:p w14:paraId="516EEBD1" w14:textId="722B3238" w:rsidR="00A92B24" w:rsidRPr="00A92B24" w:rsidRDefault="00AC5976" w:rsidP="0063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ek Devanagari" w:hAnsi="Anek Devanagari" w:cs="Anek Devanagari"/>
              </w:rPr>
            </w:pPr>
            <w:r>
              <w:rPr>
                <w:rFonts w:ascii="Anek Devanagari" w:hAnsi="Anek Devanagari" w:cs="Anek Devanagari"/>
              </w:rPr>
              <w:t>NA</w:t>
            </w:r>
          </w:p>
        </w:tc>
        <w:tc>
          <w:tcPr>
            <w:tcW w:w="3117" w:type="dxa"/>
          </w:tcPr>
          <w:p w14:paraId="27599FE5" w14:textId="7165E721" w:rsidR="00A92B24" w:rsidRPr="00A92B24" w:rsidRDefault="00AC5976" w:rsidP="0063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ek Devanagari" w:hAnsi="Anek Devanagari" w:cs="Anek Devanagari"/>
              </w:rPr>
            </w:pPr>
            <w:r>
              <w:rPr>
                <w:rFonts w:ascii="Anek Devanagari" w:hAnsi="Anek Devanagari" w:cs="Anek Devanagari"/>
              </w:rPr>
              <w:t>NA</w:t>
            </w:r>
          </w:p>
        </w:tc>
      </w:tr>
    </w:tbl>
    <w:p w14:paraId="7F31A76B" w14:textId="77777777" w:rsidR="00A92B24" w:rsidRPr="00635A59" w:rsidRDefault="00A92B24" w:rsidP="00635A59"/>
    <w:sectPr w:rsidR="00A92B24" w:rsidRPr="00635A59" w:rsidSect="0000117B">
      <w:headerReference w:type="default" r:id="rId12"/>
      <w:footerReference w:type="default" r:id="rId13"/>
      <w:pgSz w:w="12240" w:h="15840" w:code="1"/>
      <w:pgMar w:top="1009" w:right="1440" w:bottom="720" w:left="144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C4861" w14:textId="77777777" w:rsidR="00D912E6" w:rsidRDefault="00D912E6" w:rsidP="0058680F">
      <w:r>
        <w:separator/>
      </w:r>
    </w:p>
  </w:endnote>
  <w:endnote w:type="continuationSeparator" w:id="0">
    <w:p w14:paraId="356A1B0F" w14:textId="77777777" w:rsidR="00D912E6" w:rsidRDefault="00D912E6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ek Devanagari SemiBold">
    <w:altName w:val="Mangal"/>
    <w:charset w:val="00"/>
    <w:family w:val="auto"/>
    <w:pitch w:val="variable"/>
    <w:sig w:usb0="80008003" w:usb1="00000001" w:usb2="00000000" w:usb3="00000000" w:csb0="00000001" w:csb1="00000000"/>
  </w:font>
  <w:font w:name="Anek Devanagari">
    <w:altName w:val="Nirmala UI"/>
    <w:charset w:val="00"/>
    <w:family w:val="auto"/>
    <w:pitch w:val="variable"/>
    <w:sig w:usb0="80008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</w:rPr>
      <w:id w:val="910352868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14:paraId="61DC7035" w14:textId="5167EDFB" w:rsidR="0069300D" w:rsidRDefault="0069300D">
        <w:pPr>
          <w:pStyle w:val="Footer"/>
          <w:pBdr>
            <w:top w:val="single" w:sz="4" w:space="1" w:color="D9D9D9" w:themeColor="background1" w:themeShade="D9"/>
          </w:pBdr>
          <w:rPr>
            <w:b w:val="0"/>
            <w:bCs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>
          <w:rPr>
            <w:bCs/>
            <w:noProof/>
          </w:rPr>
          <w:t>2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42F399" w14:textId="7E2B655C" w:rsidR="00350D53" w:rsidRDefault="00350D53" w:rsidP="00350D5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6F0B" w14:textId="77777777" w:rsidR="00D912E6" w:rsidRDefault="00D912E6" w:rsidP="0058680F">
      <w:r>
        <w:separator/>
      </w:r>
    </w:p>
  </w:footnote>
  <w:footnote w:type="continuationSeparator" w:id="0">
    <w:p w14:paraId="4301ACD7" w14:textId="77777777" w:rsidR="00D912E6" w:rsidRDefault="00D912E6" w:rsidP="00586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C7B8" w14:textId="21B3C4C5" w:rsidR="0069300D" w:rsidRDefault="0069300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8906F38" wp14:editId="46E1177D">
          <wp:simplePos x="0" y="0"/>
          <wp:positionH relativeFrom="column">
            <wp:posOffset>4998720</wp:posOffset>
          </wp:positionH>
          <wp:positionV relativeFrom="paragraph">
            <wp:posOffset>-412115</wp:posOffset>
          </wp:positionV>
          <wp:extent cx="1838960" cy="601788"/>
          <wp:effectExtent l="0" t="0" r="0" b="8255"/>
          <wp:wrapNone/>
          <wp:docPr id="185329298" name="Picture 1" descr="A blue text on a white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329298" name="Picture 1" descr="A blue text on a white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4972" cy="603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4987"/>
    <w:multiLevelType w:val="multilevel"/>
    <w:tmpl w:val="213C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21C58"/>
    <w:multiLevelType w:val="hybridMultilevel"/>
    <w:tmpl w:val="4934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36E49"/>
    <w:multiLevelType w:val="hybridMultilevel"/>
    <w:tmpl w:val="4D7AB528"/>
    <w:lvl w:ilvl="0" w:tplc="42AC21E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980BCE">
      <w:start w:val="1"/>
      <w:numFmt w:val="bullet"/>
      <w:lvlText w:val="o"/>
      <w:lvlJc w:val="left"/>
      <w:pPr>
        <w:ind w:left="2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925B8E">
      <w:start w:val="1"/>
      <w:numFmt w:val="bullet"/>
      <w:lvlText w:val="▪"/>
      <w:lvlJc w:val="left"/>
      <w:pPr>
        <w:ind w:left="3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A5C0C">
      <w:start w:val="1"/>
      <w:numFmt w:val="bullet"/>
      <w:lvlText w:val="•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A27938">
      <w:start w:val="1"/>
      <w:numFmt w:val="bullet"/>
      <w:lvlText w:val="o"/>
      <w:lvlJc w:val="left"/>
      <w:pPr>
        <w:ind w:left="4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70C734">
      <w:start w:val="1"/>
      <w:numFmt w:val="bullet"/>
      <w:lvlText w:val="▪"/>
      <w:lvlJc w:val="left"/>
      <w:pPr>
        <w:ind w:left="5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3A9FF0">
      <w:start w:val="1"/>
      <w:numFmt w:val="bullet"/>
      <w:lvlText w:val="•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26A778">
      <w:start w:val="1"/>
      <w:numFmt w:val="bullet"/>
      <w:lvlText w:val="o"/>
      <w:lvlJc w:val="left"/>
      <w:pPr>
        <w:ind w:left="6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44FFCA">
      <w:start w:val="1"/>
      <w:numFmt w:val="bullet"/>
      <w:lvlText w:val="▪"/>
      <w:lvlJc w:val="left"/>
      <w:pPr>
        <w:ind w:left="7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63D0E"/>
    <w:multiLevelType w:val="hybridMultilevel"/>
    <w:tmpl w:val="E558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7CE6"/>
    <w:multiLevelType w:val="hybridMultilevel"/>
    <w:tmpl w:val="CC069562"/>
    <w:lvl w:ilvl="0" w:tplc="FFF0417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85C26"/>
    <w:multiLevelType w:val="hybridMultilevel"/>
    <w:tmpl w:val="CE38D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010EA"/>
    <w:multiLevelType w:val="hybridMultilevel"/>
    <w:tmpl w:val="10F60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511386"/>
    <w:multiLevelType w:val="hybridMultilevel"/>
    <w:tmpl w:val="6810B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340C0"/>
    <w:multiLevelType w:val="hybridMultilevel"/>
    <w:tmpl w:val="840AD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540833">
    <w:abstractNumId w:val="15"/>
  </w:num>
  <w:num w:numId="2" w16cid:durableId="680739714">
    <w:abstractNumId w:val="1"/>
  </w:num>
  <w:num w:numId="3" w16cid:durableId="1067648914">
    <w:abstractNumId w:val="10"/>
  </w:num>
  <w:num w:numId="4" w16cid:durableId="31003919">
    <w:abstractNumId w:val="13"/>
  </w:num>
  <w:num w:numId="5" w16cid:durableId="1298730118">
    <w:abstractNumId w:val="6"/>
  </w:num>
  <w:num w:numId="6" w16cid:durableId="1453942457">
    <w:abstractNumId w:val="8"/>
  </w:num>
  <w:num w:numId="7" w16cid:durableId="187253615">
    <w:abstractNumId w:val="9"/>
  </w:num>
  <w:num w:numId="8" w16cid:durableId="522666686">
    <w:abstractNumId w:val="17"/>
  </w:num>
  <w:num w:numId="9" w16cid:durableId="836001804">
    <w:abstractNumId w:val="18"/>
  </w:num>
  <w:num w:numId="10" w16cid:durableId="1400397966">
    <w:abstractNumId w:val="14"/>
  </w:num>
  <w:num w:numId="11" w16cid:durableId="1176379334">
    <w:abstractNumId w:val="4"/>
  </w:num>
  <w:num w:numId="12" w16cid:durableId="203755675">
    <w:abstractNumId w:val="11"/>
  </w:num>
  <w:num w:numId="13" w16cid:durableId="235940992">
    <w:abstractNumId w:val="16"/>
  </w:num>
  <w:num w:numId="14" w16cid:durableId="1243099263">
    <w:abstractNumId w:val="12"/>
  </w:num>
  <w:num w:numId="15" w16cid:durableId="626199810">
    <w:abstractNumId w:val="3"/>
  </w:num>
  <w:num w:numId="16" w16cid:durableId="1974480183">
    <w:abstractNumId w:val="20"/>
  </w:num>
  <w:num w:numId="17" w16cid:durableId="243614233">
    <w:abstractNumId w:val="19"/>
  </w:num>
  <w:num w:numId="18" w16cid:durableId="1164054058">
    <w:abstractNumId w:val="7"/>
  </w:num>
  <w:num w:numId="19" w16cid:durableId="506016405">
    <w:abstractNumId w:val="5"/>
  </w:num>
  <w:num w:numId="20" w16cid:durableId="1429354721">
    <w:abstractNumId w:val="2"/>
  </w:num>
  <w:num w:numId="21" w16cid:durableId="1930694552">
    <w:abstractNumId w:val="0"/>
  </w:num>
  <w:num w:numId="22" w16cid:durableId="7000602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4F"/>
    <w:rsid w:val="0000117B"/>
    <w:rsid w:val="000069FB"/>
    <w:rsid w:val="0000722C"/>
    <w:rsid w:val="00007560"/>
    <w:rsid w:val="0001036D"/>
    <w:rsid w:val="00013CC5"/>
    <w:rsid w:val="000168E0"/>
    <w:rsid w:val="00021982"/>
    <w:rsid w:val="00026024"/>
    <w:rsid w:val="000264CB"/>
    <w:rsid w:val="00031E37"/>
    <w:rsid w:val="00035AEA"/>
    <w:rsid w:val="000415C1"/>
    <w:rsid w:val="0004394E"/>
    <w:rsid w:val="00047C8C"/>
    <w:rsid w:val="000548F8"/>
    <w:rsid w:val="00055595"/>
    <w:rsid w:val="00056F59"/>
    <w:rsid w:val="00057F73"/>
    <w:rsid w:val="00064CB5"/>
    <w:rsid w:val="00071A37"/>
    <w:rsid w:val="000728D3"/>
    <w:rsid w:val="00086426"/>
    <w:rsid w:val="00092767"/>
    <w:rsid w:val="0009355E"/>
    <w:rsid w:val="000963F0"/>
    <w:rsid w:val="000A5E47"/>
    <w:rsid w:val="000B08BA"/>
    <w:rsid w:val="000B30FB"/>
    <w:rsid w:val="000B4E5F"/>
    <w:rsid w:val="000B5CAB"/>
    <w:rsid w:val="000B6104"/>
    <w:rsid w:val="000B7543"/>
    <w:rsid w:val="000C1A9F"/>
    <w:rsid w:val="000C3288"/>
    <w:rsid w:val="000C384B"/>
    <w:rsid w:val="000C553D"/>
    <w:rsid w:val="000D1B92"/>
    <w:rsid w:val="000D3D5F"/>
    <w:rsid w:val="000D6BF6"/>
    <w:rsid w:val="000D7D1C"/>
    <w:rsid w:val="000D7F22"/>
    <w:rsid w:val="000E287E"/>
    <w:rsid w:val="000E3DA7"/>
    <w:rsid w:val="000E4E65"/>
    <w:rsid w:val="000E771C"/>
    <w:rsid w:val="000F10FC"/>
    <w:rsid w:val="0010058A"/>
    <w:rsid w:val="001026FF"/>
    <w:rsid w:val="00104BD3"/>
    <w:rsid w:val="00107B89"/>
    <w:rsid w:val="0011339F"/>
    <w:rsid w:val="00122C76"/>
    <w:rsid w:val="001232C8"/>
    <w:rsid w:val="00123301"/>
    <w:rsid w:val="00123C6D"/>
    <w:rsid w:val="00125699"/>
    <w:rsid w:val="001256BF"/>
    <w:rsid w:val="00130678"/>
    <w:rsid w:val="0013230A"/>
    <w:rsid w:val="00133C5F"/>
    <w:rsid w:val="00135271"/>
    <w:rsid w:val="00137E53"/>
    <w:rsid w:val="00143DBE"/>
    <w:rsid w:val="001464D9"/>
    <w:rsid w:val="00151E00"/>
    <w:rsid w:val="00153445"/>
    <w:rsid w:val="0015472C"/>
    <w:rsid w:val="0016622C"/>
    <w:rsid w:val="00166E62"/>
    <w:rsid w:val="001679B3"/>
    <w:rsid w:val="001718EA"/>
    <w:rsid w:val="00181665"/>
    <w:rsid w:val="0018271E"/>
    <w:rsid w:val="001846B2"/>
    <w:rsid w:val="00187543"/>
    <w:rsid w:val="00194FF1"/>
    <w:rsid w:val="00196A2C"/>
    <w:rsid w:val="001A0A4B"/>
    <w:rsid w:val="001A285C"/>
    <w:rsid w:val="001A4382"/>
    <w:rsid w:val="001A5219"/>
    <w:rsid w:val="001A6B13"/>
    <w:rsid w:val="001A73B1"/>
    <w:rsid w:val="001B4863"/>
    <w:rsid w:val="001B6BD2"/>
    <w:rsid w:val="001C4DBE"/>
    <w:rsid w:val="001C599D"/>
    <w:rsid w:val="001C6AFB"/>
    <w:rsid w:val="001C75E0"/>
    <w:rsid w:val="001D4CC3"/>
    <w:rsid w:val="001E6E3F"/>
    <w:rsid w:val="001E6F85"/>
    <w:rsid w:val="001E7991"/>
    <w:rsid w:val="001F0452"/>
    <w:rsid w:val="001F2303"/>
    <w:rsid w:val="001F57F7"/>
    <w:rsid w:val="001F640E"/>
    <w:rsid w:val="001F770E"/>
    <w:rsid w:val="00200184"/>
    <w:rsid w:val="0020611B"/>
    <w:rsid w:val="0020694D"/>
    <w:rsid w:val="00206A64"/>
    <w:rsid w:val="002106C9"/>
    <w:rsid w:val="00211D1A"/>
    <w:rsid w:val="00215D82"/>
    <w:rsid w:val="002170A7"/>
    <w:rsid w:val="00217214"/>
    <w:rsid w:val="00220405"/>
    <w:rsid w:val="00221CCF"/>
    <w:rsid w:val="00224A6E"/>
    <w:rsid w:val="00226628"/>
    <w:rsid w:val="00233D8A"/>
    <w:rsid w:val="00237CC7"/>
    <w:rsid w:val="00240086"/>
    <w:rsid w:val="00243A0A"/>
    <w:rsid w:val="002447EB"/>
    <w:rsid w:val="00245334"/>
    <w:rsid w:val="00261B99"/>
    <w:rsid w:val="00264871"/>
    <w:rsid w:val="00264B17"/>
    <w:rsid w:val="00264B6C"/>
    <w:rsid w:val="00265A88"/>
    <w:rsid w:val="00265D29"/>
    <w:rsid w:val="0027145F"/>
    <w:rsid w:val="0027152F"/>
    <w:rsid w:val="00273DB5"/>
    <w:rsid w:val="0027684F"/>
    <w:rsid w:val="00277635"/>
    <w:rsid w:val="0028182B"/>
    <w:rsid w:val="002851C2"/>
    <w:rsid w:val="0029531E"/>
    <w:rsid w:val="002962A6"/>
    <w:rsid w:val="00296A3B"/>
    <w:rsid w:val="002A103F"/>
    <w:rsid w:val="002A2ACA"/>
    <w:rsid w:val="002B3D43"/>
    <w:rsid w:val="002B4016"/>
    <w:rsid w:val="002B66EC"/>
    <w:rsid w:val="002C4E19"/>
    <w:rsid w:val="002C58A4"/>
    <w:rsid w:val="002D2C8C"/>
    <w:rsid w:val="002D5C41"/>
    <w:rsid w:val="002D617B"/>
    <w:rsid w:val="002E0B4E"/>
    <w:rsid w:val="002E27E8"/>
    <w:rsid w:val="002E4A24"/>
    <w:rsid w:val="002F0C8E"/>
    <w:rsid w:val="002F53D0"/>
    <w:rsid w:val="003033F2"/>
    <w:rsid w:val="00305D13"/>
    <w:rsid w:val="0030699F"/>
    <w:rsid w:val="00307395"/>
    <w:rsid w:val="00307AEA"/>
    <w:rsid w:val="00312D03"/>
    <w:rsid w:val="00314AB7"/>
    <w:rsid w:val="00316161"/>
    <w:rsid w:val="00316FC0"/>
    <w:rsid w:val="0031779F"/>
    <w:rsid w:val="003210EF"/>
    <w:rsid w:val="003211CB"/>
    <w:rsid w:val="00323239"/>
    <w:rsid w:val="0032453D"/>
    <w:rsid w:val="003252AB"/>
    <w:rsid w:val="003305E9"/>
    <w:rsid w:val="0033236D"/>
    <w:rsid w:val="003428EC"/>
    <w:rsid w:val="0034647E"/>
    <w:rsid w:val="00346741"/>
    <w:rsid w:val="00350D53"/>
    <w:rsid w:val="003566A7"/>
    <w:rsid w:val="00376C00"/>
    <w:rsid w:val="003802C7"/>
    <w:rsid w:val="00380E8D"/>
    <w:rsid w:val="003836E6"/>
    <w:rsid w:val="0038793F"/>
    <w:rsid w:val="003A1BD8"/>
    <w:rsid w:val="003A1FFF"/>
    <w:rsid w:val="003A2812"/>
    <w:rsid w:val="003A3C92"/>
    <w:rsid w:val="003A3E51"/>
    <w:rsid w:val="003A3EB4"/>
    <w:rsid w:val="003A439A"/>
    <w:rsid w:val="003A6B1F"/>
    <w:rsid w:val="003B288F"/>
    <w:rsid w:val="003B2DE4"/>
    <w:rsid w:val="003B4002"/>
    <w:rsid w:val="003B657B"/>
    <w:rsid w:val="003C00C8"/>
    <w:rsid w:val="003D19E3"/>
    <w:rsid w:val="003D1CD0"/>
    <w:rsid w:val="003D240C"/>
    <w:rsid w:val="003D3E79"/>
    <w:rsid w:val="003D4678"/>
    <w:rsid w:val="003D4D40"/>
    <w:rsid w:val="003D5385"/>
    <w:rsid w:val="003D7E8D"/>
    <w:rsid w:val="003E35DA"/>
    <w:rsid w:val="003F6EB6"/>
    <w:rsid w:val="003F7541"/>
    <w:rsid w:val="00401564"/>
    <w:rsid w:val="00407CD0"/>
    <w:rsid w:val="00413243"/>
    <w:rsid w:val="00414F1E"/>
    <w:rsid w:val="00417FC9"/>
    <w:rsid w:val="00421138"/>
    <w:rsid w:val="00424DBA"/>
    <w:rsid w:val="00425136"/>
    <w:rsid w:val="0042531A"/>
    <w:rsid w:val="00425453"/>
    <w:rsid w:val="00431072"/>
    <w:rsid w:val="0043632A"/>
    <w:rsid w:val="00436C0A"/>
    <w:rsid w:val="0044583F"/>
    <w:rsid w:val="00445B76"/>
    <w:rsid w:val="00446D91"/>
    <w:rsid w:val="0044741B"/>
    <w:rsid w:val="00453195"/>
    <w:rsid w:val="00454B36"/>
    <w:rsid w:val="00456067"/>
    <w:rsid w:val="00456CF8"/>
    <w:rsid w:val="00461388"/>
    <w:rsid w:val="00465B52"/>
    <w:rsid w:val="00467D5F"/>
    <w:rsid w:val="00470744"/>
    <w:rsid w:val="0047716E"/>
    <w:rsid w:val="004800FC"/>
    <w:rsid w:val="00480691"/>
    <w:rsid w:val="00482827"/>
    <w:rsid w:val="004857BA"/>
    <w:rsid w:val="004904D4"/>
    <w:rsid w:val="004918A6"/>
    <w:rsid w:val="004967F9"/>
    <w:rsid w:val="004A52AF"/>
    <w:rsid w:val="004A58D2"/>
    <w:rsid w:val="004A5DC4"/>
    <w:rsid w:val="004A7101"/>
    <w:rsid w:val="004B4669"/>
    <w:rsid w:val="004B6355"/>
    <w:rsid w:val="004B69DE"/>
    <w:rsid w:val="004B7EC7"/>
    <w:rsid w:val="004C689B"/>
    <w:rsid w:val="004D1ACA"/>
    <w:rsid w:val="004D5AED"/>
    <w:rsid w:val="004D62A9"/>
    <w:rsid w:val="004D7410"/>
    <w:rsid w:val="004D786F"/>
    <w:rsid w:val="004E6310"/>
    <w:rsid w:val="004F184F"/>
    <w:rsid w:val="004F2F18"/>
    <w:rsid w:val="004F2F32"/>
    <w:rsid w:val="004F38EC"/>
    <w:rsid w:val="004F71BA"/>
    <w:rsid w:val="0050049F"/>
    <w:rsid w:val="00503DCB"/>
    <w:rsid w:val="00503E26"/>
    <w:rsid w:val="00510015"/>
    <w:rsid w:val="00510F45"/>
    <w:rsid w:val="00512339"/>
    <w:rsid w:val="0052258C"/>
    <w:rsid w:val="00523D88"/>
    <w:rsid w:val="005265ED"/>
    <w:rsid w:val="0053391B"/>
    <w:rsid w:val="0053523F"/>
    <w:rsid w:val="00536761"/>
    <w:rsid w:val="005378E9"/>
    <w:rsid w:val="0054322B"/>
    <w:rsid w:val="00544BB0"/>
    <w:rsid w:val="00546A3B"/>
    <w:rsid w:val="00556320"/>
    <w:rsid w:val="0055694F"/>
    <w:rsid w:val="00557B53"/>
    <w:rsid w:val="00566CA8"/>
    <w:rsid w:val="00571D28"/>
    <w:rsid w:val="00572C85"/>
    <w:rsid w:val="005737B2"/>
    <w:rsid w:val="00574E6A"/>
    <w:rsid w:val="00576296"/>
    <w:rsid w:val="00577301"/>
    <w:rsid w:val="00580E7F"/>
    <w:rsid w:val="0058352C"/>
    <w:rsid w:val="0058680F"/>
    <w:rsid w:val="0058752D"/>
    <w:rsid w:val="005879EF"/>
    <w:rsid w:val="005927CC"/>
    <w:rsid w:val="00593AD2"/>
    <w:rsid w:val="005A18DF"/>
    <w:rsid w:val="005B3DFB"/>
    <w:rsid w:val="005B47CE"/>
    <w:rsid w:val="005C0C2E"/>
    <w:rsid w:val="005C4AC9"/>
    <w:rsid w:val="005C75C0"/>
    <w:rsid w:val="005D1923"/>
    <w:rsid w:val="005D308C"/>
    <w:rsid w:val="005D39DC"/>
    <w:rsid w:val="005D5847"/>
    <w:rsid w:val="005E2195"/>
    <w:rsid w:val="005E51E6"/>
    <w:rsid w:val="005E6F87"/>
    <w:rsid w:val="005F4203"/>
    <w:rsid w:val="006004BB"/>
    <w:rsid w:val="00600719"/>
    <w:rsid w:val="00601FD7"/>
    <w:rsid w:val="0060304D"/>
    <w:rsid w:val="006032FC"/>
    <w:rsid w:val="00620D5F"/>
    <w:rsid w:val="006273E3"/>
    <w:rsid w:val="0063233B"/>
    <w:rsid w:val="006359B2"/>
    <w:rsid w:val="00635A59"/>
    <w:rsid w:val="00636133"/>
    <w:rsid w:val="006374E0"/>
    <w:rsid w:val="0065090B"/>
    <w:rsid w:val="006528CD"/>
    <w:rsid w:val="0065321A"/>
    <w:rsid w:val="0066217D"/>
    <w:rsid w:val="0066560D"/>
    <w:rsid w:val="006672AE"/>
    <w:rsid w:val="00671A02"/>
    <w:rsid w:val="006732CE"/>
    <w:rsid w:val="00674E17"/>
    <w:rsid w:val="00685458"/>
    <w:rsid w:val="0069300D"/>
    <w:rsid w:val="00695361"/>
    <w:rsid w:val="00696D04"/>
    <w:rsid w:val="006A6B69"/>
    <w:rsid w:val="006B4498"/>
    <w:rsid w:val="006B4CFF"/>
    <w:rsid w:val="006C3FB0"/>
    <w:rsid w:val="006C5197"/>
    <w:rsid w:val="006D6915"/>
    <w:rsid w:val="006D6E83"/>
    <w:rsid w:val="006D7921"/>
    <w:rsid w:val="006E26E6"/>
    <w:rsid w:val="006E3C35"/>
    <w:rsid w:val="006F41CF"/>
    <w:rsid w:val="00701457"/>
    <w:rsid w:val="00704ED4"/>
    <w:rsid w:val="00706984"/>
    <w:rsid w:val="00714BF6"/>
    <w:rsid w:val="00722FE8"/>
    <w:rsid w:val="00724172"/>
    <w:rsid w:val="00731332"/>
    <w:rsid w:val="00733643"/>
    <w:rsid w:val="00737FE1"/>
    <w:rsid w:val="007421AA"/>
    <w:rsid w:val="00742FB7"/>
    <w:rsid w:val="00743415"/>
    <w:rsid w:val="007469AF"/>
    <w:rsid w:val="00753F43"/>
    <w:rsid w:val="00755AF9"/>
    <w:rsid w:val="007578D9"/>
    <w:rsid w:val="007628A0"/>
    <w:rsid w:val="007628D7"/>
    <w:rsid w:val="0076323F"/>
    <w:rsid w:val="00767A00"/>
    <w:rsid w:val="00771692"/>
    <w:rsid w:val="00771AA2"/>
    <w:rsid w:val="00781D61"/>
    <w:rsid w:val="00784A02"/>
    <w:rsid w:val="00785112"/>
    <w:rsid w:val="007854EA"/>
    <w:rsid w:val="00792C53"/>
    <w:rsid w:val="00792D69"/>
    <w:rsid w:val="00792D9A"/>
    <w:rsid w:val="007939AA"/>
    <w:rsid w:val="007943BA"/>
    <w:rsid w:val="007A2D4B"/>
    <w:rsid w:val="007A304C"/>
    <w:rsid w:val="007A37B4"/>
    <w:rsid w:val="007A610E"/>
    <w:rsid w:val="007A737E"/>
    <w:rsid w:val="007B2DB9"/>
    <w:rsid w:val="007B6603"/>
    <w:rsid w:val="007B7784"/>
    <w:rsid w:val="007C1950"/>
    <w:rsid w:val="007C26DA"/>
    <w:rsid w:val="007C40F1"/>
    <w:rsid w:val="007C5B92"/>
    <w:rsid w:val="007D3035"/>
    <w:rsid w:val="007D39D6"/>
    <w:rsid w:val="007D7966"/>
    <w:rsid w:val="007E00CC"/>
    <w:rsid w:val="007E1007"/>
    <w:rsid w:val="007E27A7"/>
    <w:rsid w:val="007E3592"/>
    <w:rsid w:val="007F13F3"/>
    <w:rsid w:val="007F5B36"/>
    <w:rsid w:val="007F6EAA"/>
    <w:rsid w:val="00802924"/>
    <w:rsid w:val="00806D1E"/>
    <w:rsid w:val="00811441"/>
    <w:rsid w:val="00811D14"/>
    <w:rsid w:val="00812C43"/>
    <w:rsid w:val="00836A25"/>
    <w:rsid w:val="00840AD9"/>
    <w:rsid w:val="00851766"/>
    <w:rsid w:val="00852A2F"/>
    <w:rsid w:val="00857093"/>
    <w:rsid w:val="00860FBB"/>
    <w:rsid w:val="00864514"/>
    <w:rsid w:val="00864C7D"/>
    <w:rsid w:val="00867BBC"/>
    <w:rsid w:val="008703E5"/>
    <w:rsid w:val="00870EE0"/>
    <w:rsid w:val="008712A9"/>
    <w:rsid w:val="008722B4"/>
    <w:rsid w:val="008748BA"/>
    <w:rsid w:val="008758BB"/>
    <w:rsid w:val="008758FB"/>
    <w:rsid w:val="00875D21"/>
    <w:rsid w:val="00893890"/>
    <w:rsid w:val="0089599B"/>
    <w:rsid w:val="008963CC"/>
    <w:rsid w:val="00896AAC"/>
    <w:rsid w:val="00897427"/>
    <w:rsid w:val="008A1886"/>
    <w:rsid w:val="008A5B25"/>
    <w:rsid w:val="008B32F1"/>
    <w:rsid w:val="008B33BD"/>
    <w:rsid w:val="008B482E"/>
    <w:rsid w:val="008B4AB9"/>
    <w:rsid w:val="008B58E1"/>
    <w:rsid w:val="008B6475"/>
    <w:rsid w:val="008B6866"/>
    <w:rsid w:val="008C041C"/>
    <w:rsid w:val="008C336E"/>
    <w:rsid w:val="008C5930"/>
    <w:rsid w:val="008C71EA"/>
    <w:rsid w:val="008D42CA"/>
    <w:rsid w:val="008D45D9"/>
    <w:rsid w:val="008D57C6"/>
    <w:rsid w:val="008D6306"/>
    <w:rsid w:val="008D6EEE"/>
    <w:rsid w:val="008D7004"/>
    <w:rsid w:val="008E20B6"/>
    <w:rsid w:val="008E590C"/>
    <w:rsid w:val="008E7A83"/>
    <w:rsid w:val="008F0298"/>
    <w:rsid w:val="00900659"/>
    <w:rsid w:val="00902A1B"/>
    <w:rsid w:val="009061A0"/>
    <w:rsid w:val="00906FB5"/>
    <w:rsid w:val="00913EF0"/>
    <w:rsid w:val="00916752"/>
    <w:rsid w:val="0091681C"/>
    <w:rsid w:val="00931D2D"/>
    <w:rsid w:val="009361FF"/>
    <w:rsid w:val="00936417"/>
    <w:rsid w:val="00941CC7"/>
    <w:rsid w:val="00944FCD"/>
    <w:rsid w:val="00951306"/>
    <w:rsid w:val="00953E40"/>
    <w:rsid w:val="009542D8"/>
    <w:rsid w:val="00954461"/>
    <w:rsid w:val="0095543B"/>
    <w:rsid w:val="009622BD"/>
    <w:rsid w:val="00974B31"/>
    <w:rsid w:val="00981289"/>
    <w:rsid w:val="00983B96"/>
    <w:rsid w:val="009906CF"/>
    <w:rsid w:val="009A0359"/>
    <w:rsid w:val="009A0C82"/>
    <w:rsid w:val="009A1ACA"/>
    <w:rsid w:val="009A2A95"/>
    <w:rsid w:val="009B06D0"/>
    <w:rsid w:val="009B36DC"/>
    <w:rsid w:val="009B588E"/>
    <w:rsid w:val="009B75F1"/>
    <w:rsid w:val="009B76F6"/>
    <w:rsid w:val="009C081C"/>
    <w:rsid w:val="009C4573"/>
    <w:rsid w:val="009C5569"/>
    <w:rsid w:val="009D10BA"/>
    <w:rsid w:val="009D2BAD"/>
    <w:rsid w:val="009D44D0"/>
    <w:rsid w:val="009D7237"/>
    <w:rsid w:val="009E47F4"/>
    <w:rsid w:val="009E5A14"/>
    <w:rsid w:val="009E7259"/>
    <w:rsid w:val="009E7834"/>
    <w:rsid w:val="00A00732"/>
    <w:rsid w:val="00A0233D"/>
    <w:rsid w:val="00A03F72"/>
    <w:rsid w:val="00A047EC"/>
    <w:rsid w:val="00A04FAC"/>
    <w:rsid w:val="00A05933"/>
    <w:rsid w:val="00A0611E"/>
    <w:rsid w:val="00A1033E"/>
    <w:rsid w:val="00A10563"/>
    <w:rsid w:val="00A15915"/>
    <w:rsid w:val="00A1600B"/>
    <w:rsid w:val="00A17712"/>
    <w:rsid w:val="00A203A0"/>
    <w:rsid w:val="00A347CF"/>
    <w:rsid w:val="00A3626F"/>
    <w:rsid w:val="00A36CA6"/>
    <w:rsid w:val="00A42506"/>
    <w:rsid w:val="00A55030"/>
    <w:rsid w:val="00A55195"/>
    <w:rsid w:val="00A60BD3"/>
    <w:rsid w:val="00A61629"/>
    <w:rsid w:val="00A65BDC"/>
    <w:rsid w:val="00A6621B"/>
    <w:rsid w:val="00A700D7"/>
    <w:rsid w:val="00A704CA"/>
    <w:rsid w:val="00A7247E"/>
    <w:rsid w:val="00A743FF"/>
    <w:rsid w:val="00A81900"/>
    <w:rsid w:val="00A831DD"/>
    <w:rsid w:val="00A8427B"/>
    <w:rsid w:val="00A8580A"/>
    <w:rsid w:val="00A86AB5"/>
    <w:rsid w:val="00A92B24"/>
    <w:rsid w:val="00A93A2B"/>
    <w:rsid w:val="00A9719C"/>
    <w:rsid w:val="00A978F9"/>
    <w:rsid w:val="00AA508B"/>
    <w:rsid w:val="00AB36A4"/>
    <w:rsid w:val="00AB543D"/>
    <w:rsid w:val="00AB5AFB"/>
    <w:rsid w:val="00AC2A4B"/>
    <w:rsid w:val="00AC2B15"/>
    <w:rsid w:val="00AC3AEE"/>
    <w:rsid w:val="00AC5976"/>
    <w:rsid w:val="00AC5D26"/>
    <w:rsid w:val="00AC7F46"/>
    <w:rsid w:val="00AD02AE"/>
    <w:rsid w:val="00AD18F0"/>
    <w:rsid w:val="00AD578A"/>
    <w:rsid w:val="00AE00A5"/>
    <w:rsid w:val="00AF2053"/>
    <w:rsid w:val="00AF27DD"/>
    <w:rsid w:val="00AF4891"/>
    <w:rsid w:val="00AF533F"/>
    <w:rsid w:val="00AF5A7A"/>
    <w:rsid w:val="00B02861"/>
    <w:rsid w:val="00B03FFD"/>
    <w:rsid w:val="00B04497"/>
    <w:rsid w:val="00B14286"/>
    <w:rsid w:val="00B15EBB"/>
    <w:rsid w:val="00B23CCF"/>
    <w:rsid w:val="00B251BC"/>
    <w:rsid w:val="00B255A0"/>
    <w:rsid w:val="00B269BA"/>
    <w:rsid w:val="00B337DE"/>
    <w:rsid w:val="00B34BE4"/>
    <w:rsid w:val="00B35682"/>
    <w:rsid w:val="00B37474"/>
    <w:rsid w:val="00B400AF"/>
    <w:rsid w:val="00B4082D"/>
    <w:rsid w:val="00B41DA0"/>
    <w:rsid w:val="00B44424"/>
    <w:rsid w:val="00B44673"/>
    <w:rsid w:val="00B44E18"/>
    <w:rsid w:val="00B464DE"/>
    <w:rsid w:val="00B51BF9"/>
    <w:rsid w:val="00B56E14"/>
    <w:rsid w:val="00B60D68"/>
    <w:rsid w:val="00B63A10"/>
    <w:rsid w:val="00B66082"/>
    <w:rsid w:val="00B701B7"/>
    <w:rsid w:val="00B72956"/>
    <w:rsid w:val="00B7315B"/>
    <w:rsid w:val="00B735D9"/>
    <w:rsid w:val="00B7421E"/>
    <w:rsid w:val="00B80709"/>
    <w:rsid w:val="00B86611"/>
    <w:rsid w:val="00B95C46"/>
    <w:rsid w:val="00B964E3"/>
    <w:rsid w:val="00B9718C"/>
    <w:rsid w:val="00BA094B"/>
    <w:rsid w:val="00BA2B79"/>
    <w:rsid w:val="00BA5C98"/>
    <w:rsid w:val="00BA788F"/>
    <w:rsid w:val="00BB5500"/>
    <w:rsid w:val="00BB58C9"/>
    <w:rsid w:val="00BC3859"/>
    <w:rsid w:val="00BC3AD5"/>
    <w:rsid w:val="00BC4CDE"/>
    <w:rsid w:val="00BD3150"/>
    <w:rsid w:val="00BD5AC4"/>
    <w:rsid w:val="00BD6B5F"/>
    <w:rsid w:val="00BE0F3E"/>
    <w:rsid w:val="00BE6961"/>
    <w:rsid w:val="00C01868"/>
    <w:rsid w:val="00C0399E"/>
    <w:rsid w:val="00C055DE"/>
    <w:rsid w:val="00C0619C"/>
    <w:rsid w:val="00C11065"/>
    <w:rsid w:val="00C1203F"/>
    <w:rsid w:val="00C13751"/>
    <w:rsid w:val="00C14B1C"/>
    <w:rsid w:val="00C163F7"/>
    <w:rsid w:val="00C25EC8"/>
    <w:rsid w:val="00C2614E"/>
    <w:rsid w:val="00C263A8"/>
    <w:rsid w:val="00C3088B"/>
    <w:rsid w:val="00C32FF4"/>
    <w:rsid w:val="00C33A6D"/>
    <w:rsid w:val="00C35C96"/>
    <w:rsid w:val="00C36583"/>
    <w:rsid w:val="00C41C72"/>
    <w:rsid w:val="00C50C73"/>
    <w:rsid w:val="00C6250D"/>
    <w:rsid w:val="00C65329"/>
    <w:rsid w:val="00C65A51"/>
    <w:rsid w:val="00C66D4A"/>
    <w:rsid w:val="00C74CAD"/>
    <w:rsid w:val="00C77709"/>
    <w:rsid w:val="00C83C9A"/>
    <w:rsid w:val="00C85B72"/>
    <w:rsid w:val="00C86D2D"/>
    <w:rsid w:val="00CA0EB6"/>
    <w:rsid w:val="00CA596A"/>
    <w:rsid w:val="00CB1970"/>
    <w:rsid w:val="00CB498C"/>
    <w:rsid w:val="00CC00A6"/>
    <w:rsid w:val="00CC0FB0"/>
    <w:rsid w:val="00CC1859"/>
    <w:rsid w:val="00CC20FA"/>
    <w:rsid w:val="00CC32FA"/>
    <w:rsid w:val="00CC6D89"/>
    <w:rsid w:val="00CD378B"/>
    <w:rsid w:val="00CD412B"/>
    <w:rsid w:val="00CD4ACF"/>
    <w:rsid w:val="00CD61B3"/>
    <w:rsid w:val="00CE7239"/>
    <w:rsid w:val="00CF1A3D"/>
    <w:rsid w:val="00CF7D89"/>
    <w:rsid w:val="00D01706"/>
    <w:rsid w:val="00D055A2"/>
    <w:rsid w:val="00D07C10"/>
    <w:rsid w:val="00D117D2"/>
    <w:rsid w:val="00D14DB6"/>
    <w:rsid w:val="00D151CE"/>
    <w:rsid w:val="00D15846"/>
    <w:rsid w:val="00D1709D"/>
    <w:rsid w:val="00D21D02"/>
    <w:rsid w:val="00D24CB6"/>
    <w:rsid w:val="00D41B1A"/>
    <w:rsid w:val="00D44963"/>
    <w:rsid w:val="00D507C7"/>
    <w:rsid w:val="00D575BD"/>
    <w:rsid w:val="00D6019B"/>
    <w:rsid w:val="00D6256B"/>
    <w:rsid w:val="00D62C56"/>
    <w:rsid w:val="00D72D1E"/>
    <w:rsid w:val="00D76077"/>
    <w:rsid w:val="00D77839"/>
    <w:rsid w:val="00D80000"/>
    <w:rsid w:val="00D87791"/>
    <w:rsid w:val="00D912E6"/>
    <w:rsid w:val="00D92A4B"/>
    <w:rsid w:val="00D93E61"/>
    <w:rsid w:val="00D94515"/>
    <w:rsid w:val="00DA0B06"/>
    <w:rsid w:val="00DB4FEF"/>
    <w:rsid w:val="00DB7A67"/>
    <w:rsid w:val="00DC51AA"/>
    <w:rsid w:val="00DC7229"/>
    <w:rsid w:val="00DD375E"/>
    <w:rsid w:val="00DD4007"/>
    <w:rsid w:val="00DD4D0E"/>
    <w:rsid w:val="00DD6E08"/>
    <w:rsid w:val="00DD7557"/>
    <w:rsid w:val="00DE3923"/>
    <w:rsid w:val="00DE7067"/>
    <w:rsid w:val="00DF2DD8"/>
    <w:rsid w:val="00DF5273"/>
    <w:rsid w:val="00E0122E"/>
    <w:rsid w:val="00E024F0"/>
    <w:rsid w:val="00E04DA1"/>
    <w:rsid w:val="00E054BD"/>
    <w:rsid w:val="00E055BA"/>
    <w:rsid w:val="00E057AE"/>
    <w:rsid w:val="00E05BE7"/>
    <w:rsid w:val="00E05D3E"/>
    <w:rsid w:val="00E13816"/>
    <w:rsid w:val="00E139DB"/>
    <w:rsid w:val="00E16F32"/>
    <w:rsid w:val="00E2108F"/>
    <w:rsid w:val="00E21F49"/>
    <w:rsid w:val="00E263E6"/>
    <w:rsid w:val="00E342DA"/>
    <w:rsid w:val="00E35D93"/>
    <w:rsid w:val="00E40985"/>
    <w:rsid w:val="00E40F08"/>
    <w:rsid w:val="00E42422"/>
    <w:rsid w:val="00E449C4"/>
    <w:rsid w:val="00E45482"/>
    <w:rsid w:val="00E538EB"/>
    <w:rsid w:val="00E569B5"/>
    <w:rsid w:val="00E61296"/>
    <w:rsid w:val="00E62773"/>
    <w:rsid w:val="00E65E53"/>
    <w:rsid w:val="00E832BD"/>
    <w:rsid w:val="00E84482"/>
    <w:rsid w:val="00E94E0C"/>
    <w:rsid w:val="00E9663C"/>
    <w:rsid w:val="00EA44BD"/>
    <w:rsid w:val="00EA5D05"/>
    <w:rsid w:val="00EA7BF6"/>
    <w:rsid w:val="00EB17D3"/>
    <w:rsid w:val="00EB3919"/>
    <w:rsid w:val="00EC5AFE"/>
    <w:rsid w:val="00ED08F6"/>
    <w:rsid w:val="00ED16D9"/>
    <w:rsid w:val="00ED1E1E"/>
    <w:rsid w:val="00ED384E"/>
    <w:rsid w:val="00ED53BE"/>
    <w:rsid w:val="00ED7EA7"/>
    <w:rsid w:val="00EE3D43"/>
    <w:rsid w:val="00EE5986"/>
    <w:rsid w:val="00EF1488"/>
    <w:rsid w:val="00F00BE2"/>
    <w:rsid w:val="00F02405"/>
    <w:rsid w:val="00F1000C"/>
    <w:rsid w:val="00F11656"/>
    <w:rsid w:val="00F12CFF"/>
    <w:rsid w:val="00F13165"/>
    <w:rsid w:val="00F14E60"/>
    <w:rsid w:val="00F202D6"/>
    <w:rsid w:val="00F208FF"/>
    <w:rsid w:val="00F21C73"/>
    <w:rsid w:val="00F23C0F"/>
    <w:rsid w:val="00F341ED"/>
    <w:rsid w:val="00F41EB1"/>
    <w:rsid w:val="00F458C9"/>
    <w:rsid w:val="00F534D9"/>
    <w:rsid w:val="00F53D0B"/>
    <w:rsid w:val="00F53DDC"/>
    <w:rsid w:val="00F57ED0"/>
    <w:rsid w:val="00F677FD"/>
    <w:rsid w:val="00F77A45"/>
    <w:rsid w:val="00F806FE"/>
    <w:rsid w:val="00F836B5"/>
    <w:rsid w:val="00F85BF5"/>
    <w:rsid w:val="00F86C89"/>
    <w:rsid w:val="00F87A9D"/>
    <w:rsid w:val="00F913A8"/>
    <w:rsid w:val="00F95F63"/>
    <w:rsid w:val="00FA1D54"/>
    <w:rsid w:val="00FA545D"/>
    <w:rsid w:val="00FB0612"/>
    <w:rsid w:val="00FB2968"/>
    <w:rsid w:val="00FB5905"/>
    <w:rsid w:val="00FC02DF"/>
    <w:rsid w:val="00FC25A6"/>
    <w:rsid w:val="00FC34E8"/>
    <w:rsid w:val="00FD3A9B"/>
    <w:rsid w:val="00FE0793"/>
    <w:rsid w:val="00FE5393"/>
    <w:rsid w:val="00FE7649"/>
    <w:rsid w:val="00FE77E5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CD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9FB"/>
    <w:pPr>
      <w:spacing w:before="60" w:after="60" w:line="250" w:lineRule="auto"/>
    </w:pPr>
    <w:rPr>
      <w:rFonts w:cs="Times New Roman (Body CS)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2DA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342DA"/>
    <w:pPr>
      <w:spacing w:before="0" w:after="360"/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2DA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42D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customStyle="1" w:styleId="checklistindent">
    <w:name w:val="checklist indent"/>
    <w:basedOn w:val="Normal"/>
    <w:qFormat/>
    <w:rsid w:val="008B33BD"/>
    <w:pPr>
      <w:ind w:left="357" w:hanging="357"/>
    </w:pPr>
  </w:style>
  <w:style w:type="paragraph" w:styleId="Header">
    <w:name w:val="header"/>
    <w:basedOn w:val="Normal"/>
    <w:link w:val="HeaderChar"/>
    <w:uiPriority w:val="99"/>
    <w:unhideWhenUsed/>
    <w:rsid w:val="00350D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D53"/>
    <w:rPr>
      <w:sz w:val="21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before="0" w:after="0"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342DA"/>
    <w:rPr>
      <w:rFonts w:ascii="Century Gothic" w:hAnsi="Century Gothic"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42D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069F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rsid w:val="000069FB"/>
    <w:pPr>
      <w:numPr>
        <w:ilvl w:val="1"/>
      </w:numPr>
      <w:spacing w:after="160"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069FB"/>
    <w:rPr>
      <w:color w:val="5A5A5A" w:themeColor="text1" w:themeTint="A5"/>
      <w:spacing w:val="15"/>
      <w:sz w:val="22"/>
      <w:szCs w:val="22"/>
    </w:rPr>
  </w:style>
  <w:style w:type="character" w:customStyle="1" w:styleId="print1">
    <w:name w:val="print1"/>
    <w:uiPriority w:val="99"/>
    <w:rsid w:val="00EE3D43"/>
    <w:rPr>
      <w:rFonts w:ascii="Verdana" w:hAnsi="Verdana" w:hint="default"/>
      <w:color w:val="333333"/>
      <w:sz w:val="18"/>
    </w:rPr>
  </w:style>
  <w:style w:type="table" w:styleId="PlainTable3">
    <w:name w:val="Plain Table 3"/>
    <w:basedOn w:val="TableNormal"/>
    <w:uiPriority w:val="99"/>
    <w:rsid w:val="004F2F3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30678"/>
    <w:tblPr>
      <w:tblStyleRowBandSize w:val="1"/>
      <w:tblStyleColBandSize w:val="1"/>
      <w:tblBorders>
        <w:top w:val="single" w:sz="4" w:space="0" w:color="B8B0ED" w:themeColor="accent2"/>
        <w:left w:val="single" w:sz="4" w:space="0" w:color="B8B0ED" w:themeColor="accent2"/>
        <w:bottom w:val="single" w:sz="4" w:space="0" w:color="B8B0ED" w:themeColor="accent2"/>
        <w:right w:val="single" w:sz="4" w:space="0" w:color="B8B0E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8B0ED" w:themeFill="accent2"/>
      </w:tcPr>
    </w:tblStylePr>
    <w:tblStylePr w:type="lastRow">
      <w:rPr>
        <w:b/>
        <w:bCs/>
      </w:rPr>
      <w:tblPr/>
      <w:tcPr>
        <w:tcBorders>
          <w:top w:val="double" w:sz="4" w:space="0" w:color="B8B0E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8B0ED" w:themeColor="accent2"/>
          <w:right w:val="single" w:sz="4" w:space="0" w:color="B8B0ED" w:themeColor="accent2"/>
        </w:tcBorders>
      </w:tcPr>
    </w:tblStylePr>
    <w:tblStylePr w:type="band1Horz">
      <w:tblPr/>
      <w:tcPr>
        <w:tcBorders>
          <w:top w:val="single" w:sz="4" w:space="0" w:color="B8B0ED" w:themeColor="accent2"/>
          <w:bottom w:val="single" w:sz="4" w:space="0" w:color="B8B0E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8B0ED" w:themeColor="accent2"/>
          <w:left w:val="nil"/>
        </w:tcBorders>
      </w:tcPr>
    </w:tblStylePr>
    <w:tblStylePr w:type="swCell">
      <w:tblPr/>
      <w:tcPr>
        <w:tcBorders>
          <w:top w:val="double" w:sz="4" w:space="0" w:color="B8B0ED" w:themeColor="accent2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30678"/>
    <w:tblPr>
      <w:tblStyleRowBandSize w:val="1"/>
      <w:tblStyleColBandSize w:val="1"/>
      <w:tblBorders>
        <w:top w:val="single" w:sz="4" w:space="0" w:color="515F23" w:themeColor="accent5"/>
        <w:left w:val="single" w:sz="4" w:space="0" w:color="515F23" w:themeColor="accent5"/>
        <w:bottom w:val="single" w:sz="4" w:space="0" w:color="515F23" w:themeColor="accent5"/>
        <w:right w:val="single" w:sz="4" w:space="0" w:color="515F2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15F23" w:themeFill="accent5"/>
      </w:tcPr>
    </w:tblStylePr>
    <w:tblStylePr w:type="lastRow">
      <w:rPr>
        <w:b/>
        <w:bCs/>
      </w:rPr>
      <w:tblPr/>
      <w:tcPr>
        <w:tcBorders>
          <w:top w:val="double" w:sz="4" w:space="0" w:color="515F2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15F23" w:themeColor="accent5"/>
          <w:right w:val="single" w:sz="4" w:space="0" w:color="515F23" w:themeColor="accent5"/>
        </w:tcBorders>
      </w:tcPr>
    </w:tblStylePr>
    <w:tblStylePr w:type="band1Horz">
      <w:tblPr/>
      <w:tcPr>
        <w:tcBorders>
          <w:top w:val="single" w:sz="4" w:space="0" w:color="515F23" w:themeColor="accent5"/>
          <w:bottom w:val="single" w:sz="4" w:space="0" w:color="515F2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15F23" w:themeColor="accent5"/>
          <w:left w:val="nil"/>
        </w:tcBorders>
      </w:tcPr>
    </w:tblStylePr>
    <w:tblStylePr w:type="swCell">
      <w:tblPr/>
      <w:tcPr>
        <w:tcBorders>
          <w:top w:val="double" w:sz="4" w:space="0" w:color="515F23" w:themeColor="accent5"/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1306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99"/>
    <w:rsid w:val="009E78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itesh.sharma@coforge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an.kochar\AppData\Roaming\Microsoft\Templates\Resume%20writing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D3E76A24A9416693F3B02824E7E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9D38A-24CF-4AC6-A17A-D96BC82DBAC8}"/>
      </w:docPartPr>
      <w:docPartBody>
        <w:p w:rsidR="004C5D2D" w:rsidRDefault="00FE1991">
          <w:pPr>
            <w:pStyle w:val="EED3E76A24A9416693F3B02824E7EAFD"/>
          </w:pPr>
          <w:r w:rsidRPr="00E342DA">
            <w:rPr>
              <w:rStyle w:val="TitleChar"/>
              <w:caps w:val="0"/>
            </w:rPr>
            <w:t>Resume writing checklist</w:t>
          </w:r>
        </w:p>
      </w:docPartBody>
    </w:docPart>
    <w:docPart>
      <w:docPartPr>
        <w:name w:val="B9938BD4393D4DD2A138B47B8ACBC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04345-D542-4823-BACE-416CBAD9C2FD}"/>
      </w:docPartPr>
      <w:docPartBody>
        <w:p w:rsidR="004C5D2D" w:rsidRDefault="00FE1991">
          <w:pPr>
            <w:pStyle w:val="B9938BD4393D4DD2A138B47B8ACBC8FA"/>
          </w:pPr>
          <w:r w:rsidRPr="00E342DA">
            <w:t>Format</w:t>
          </w:r>
        </w:p>
      </w:docPartBody>
    </w:docPart>
    <w:docPart>
      <w:docPartPr>
        <w:name w:val="6978C379A6A74ED2B6DCE1A792904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E970E-80AB-4D7D-B7C7-7765D194BA02}"/>
      </w:docPartPr>
      <w:docPartBody>
        <w:p w:rsidR="004C5D2D" w:rsidRDefault="00FE1991">
          <w:pPr>
            <w:pStyle w:val="6978C379A6A74ED2B6DCE1A792904DD2"/>
          </w:pPr>
          <w:r w:rsidRPr="00E342DA">
            <w:t>Education and training</w:t>
          </w:r>
        </w:p>
      </w:docPartBody>
    </w:docPart>
    <w:docPart>
      <w:docPartPr>
        <w:name w:val="448AAAF796934D73A117AD5764505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D74C9-859F-4EA7-BCB7-3CFCB2CF4EDA}"/>
      </w:docPartPr>
      <w:docPartBody>
        <w:p w:rsidR="004C5D2D" w:rsidRDefault="00FE1991">
          <w:pPr>
            <w:pStyle w:val="448AAAF796934D73A117AD5764505965"/>
          </w:pPr>
          <w:r w:rsidRPr="00E342DA">
            <w:t>Experience</w:t>
          </w:r>
        </w:p>
      </w:docPartBody>
    </w:docPart>
    <w:docPart>
      <w:docPartPr>
        <w:name w:val="C34EFFBE039341EB8737A0943FBE6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A2CD3-31D3-46AA-9DAB-CBC684D41ABD}"/>
      </w:docPartPr>
      <w:docPartBody>
        <w:p w:rsidR="004C5D2D" w:rsidRDefault="000B4F6F" w:rsidP="000B4F6F">
          <w:pPr>
            <w:pStyle w:val="C34EFFBE039341EB8737A0943FBE6922"/>
          </w:pPr>
          <w:r w:rsidRPr="000069FB">
            <w:t>List your education and training in reverse chronological order.</w:t>
          </w:r>
        </w:p>
      </w:docPartBody>
    </w:docPart>
    <w:docPart>
      <w:docPartPr>
        <w:name w:val="C84AE14595654AF0B8C8EB95E5AC8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EE79D-EE19-4EBA-8018-0ECC39D3C57F}"/>
      </w:docPartPr>
      <w:docPartBody>
        <w:p w:rsidR="004C5D2D" w:rsidRDefault="000B4F6F" w:rsidP="000B4F6F">
          <w:pPr>
            <w:pStyle w:val="C84AE14595654AF0B8C8EB95E5AC8F30"/>
          </w:pPr>
          <w:r w:rsidRPr="00E342DA">
            <w:t>Contact details</w:t>
          </w:r>
        </w:p>
      </w:docPartBody>
    </w:docPart>
    <w:docPart>
      <w:docPartPr>
        <w:name w:val="CC71A95ADC1A4184A45859E43C892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CEC21-A592-458B-ABE9-6D1E64DC3C5A}"/>
      </w:docPartPr>
      <w:docPartBody>
        <w:p w:rsidR="00CA6D2A" w:rsidRDefault="0011216F" w:rsidP="0011216F">
          <w:pPr>
            <w:pStyle w:val="CC71A95ADC1A4184A45859E43C892722"/>
          </w:pPr>
          <w:r w:rsidRPr="000069FB">
            <w:t>List your education and training in reverse chronological order.</w:t>
          </w:r>
        </w:p>
      </w:docPartBody>
    </w:docPart>
    <w:docPart>
      <w:docPartPr>
        <w:name w:val="689F7520746A41CFA96399A6CCA5E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9E7F1-9F7E-4913-AB40-B6C8AF02BC37}"/>
      </w:docPartPr>
      <w:docPartBody>
        <w:p w:rsidR="00DC0F1F" w:rsidRDefault="00814FD6" w:rsidP="00814FD6">
          <w:pPr>
            <w:pStyle w:val="689F7520746A41CFA96399A6CCA5EBB3"/>
          </w:pPr>
          <w:r w:rsidRPr="000069FB">
            <w:t>List your education and training in reverse chronological order.</w:t>
          </w:r>
        </w:p>
      </w:docPartBody>
    </w:docPart>
    <w:docPart>
      <w:docPartPr>
        <w:name w:val="72DA51DD219541A8AB854A93FA282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0DA2-8C40-4677-A5F5-8902579F5408}"/>
      </w:docPartPr>
      <w:docPartBody>
        <w:p w:rsidR="001B21F1" w:rsidRDefault="00CB0A7C" w:rsidP="00CB0A7C">
          <w:pPr>
            <w:pStyle w:val="72DA51DD219541A8AB854A93FA282BF2"/>
          </w:pPr>
          <w:r w:rsidRPr="000069FB">
            <w:t>List your education and training in reverse chronological order.</w:t>
          </w:r>
        </w:p>
      </w:docPartBody>
    </w:docPart>
    <w:docPart>
      <w:docPartPr>
        <w:name w:val="B57DD4FCC54C4DE784BF72364BE87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D3E93-2682-47E2-A032-1230A0FA3576}"/>
      </w:docPartPr>
      <w:docPartBody>
        <w:p w:rsidR="001B21F1" w:rsidRDefault="00CB0A7C" w:rsidP="00CB0A7C">
          <w:pPr>
            <w:pStyle w:val="B57DD4FCC54C4DE784BF72364BE8776E"/>
          </w:pPr>
          <w:r w:rsidRPr="000069FB">
            <w:t>List your education and training in reverse chronological order.</w:t>
          </w:r>
        </w:p>
      </w:docPartBody>
    </w:docPart>
    <w:docPart>
      <w:docPartPr>
        <w:name w:val="72F74B3B3B8E48058C3506372BCFC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797AD-A04C-4F92-B55F-C5B82E776392}"/>
      </w:docPartPr>
      <w:docPartBody>
        <w:p w:rsidR="001B21F1" w:rsidRDefault="00CB0A7C" w:rsidP="00CB0A7C">
          <w:pPr>
            <w:pStyle w:val="72F74B3B3B8E48058C3506372BCFC6E5"/>
          </w:pPr>
          <w:r w:rsidRPr="000069FB">
            <w:t>List your education and training in reverse chronological order.</w:t>
          </w:r>
        </w:p>
      </w:docPartBody>
    </w:docPart>
    <w:docPart>
      <w:docPartPr>
        <w:name w:val="B5DA4F52E7CC4505BAE0D727ACFB2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28C0E-A4CB-4D55-87F5-22B9DB6677B3}"/>
      </w:docPartPr>
      <w:docPartBody>
        <w:p w:rsidR="001B21F1" w:rsidRDefault="00CB0A7C" w:rsidP="00CB0A7C">
          <w:pPr>
            <w:pStyle w:val="B5DA4F52E7CC4505BAE0D727ACFB21D1"/>
          </w:pPr>
          <w:r w:rsidRPr="000069FB">
            <w:t>List your education and training in reverse chronological order.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ek Devanagari SemiBold">
    <w:altName w:val="Mangal"/>
    <w:charset w:val="00"/>
    <w:family w:val="auto"/>
    <w:pitch w:val="variable"/>
    <w:sig w:usb0="80008003" w:usb1="00000001" w:usb2="00000000" w:usb3="00000000" w:csb0="00000001" w:csb1="00000000"/>
  </w:font>
  <w:font w:name="Anek Devanagari">
    <w:altName w:val="Nirmala UI"/>
    <w:charset w:val="00"/>
    <w:family w:val="auto"/>
    <w:pitch w:val="variable"/>
    <w:sig w:usb0="80008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6F"/>
    <w:rsid w:val="00016096"/>
    <w:rsid w:val="00093ED7"/>
    <w:rsid w:val="000B4F6F"/>
    <w:rsid w:val="0011216F"/>
    <w:rsid w:val="00132A34"/>
    <w:rsid w:val="001B21F1"/>
    <w:rsid w:val="002758D1"/>
    <w:rsid w:val="00295699"/>
    <w:rsid w:val="004B6AA0"/>
    <w:rsid w:val="004C0A0D"/>
    <w:rsid w:val="004C5D2D"/>
    <w:rsid w:val="004D14BF"/>
    <w:rsid w:val="005256D7"/>
    <w:rsid w:val="005F4F0B"/>
    <w:rsid w:val="00773205"/>
    <w:rsid w:val="007E7FAA"/>
    <w:rsid w:val="00814FD6"/>
    <w:rsid w:val="008B05E8"/>
    <w:rsid w:val="009617D3"/>
    <w:rsid w:val="009C1B32"/>
    <w:rsid w:val="00B7236F"/>
    <w:rsid w:val="00BD7787"/>
    <w:rsid w:val="00C4512E"/>
    <w:rsid w:val="00C903AC"/>
    <w:rsid w:val="00CA6D2A"/>
    <w:rsid w:val="00CB0A7C"/>
    <w:rsid w:val="00D14593"/>
    <w:rsid w:val="00D47F30"/>
    <w:rsid w:val="00D533A3"/>
    <w:rsid w:val="00D6788D"/>
    <w:rsid w:val="00DC0F1F"/>
    <w:rsid w:val="00EA6324"/>
    <w:rsid w:val="00F271C6"/>
    <w:rsid w:val="00F75E9F"/>
    <w:rsid w:val="00F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360" w:line="250" w:lineRule="auto"/>
      <w:contextualSpacing/>
    </w:pPr>
    <w:rPr>
      <w:rFonts w:asciiTheme="majorHAnsi" w:eastAsiaTheme="majorEastAsia" w:hAnsiTheme="majorHAnsi" w:cs="Times New Roman (Headings CS)"/>
      <w:caps/>
      <w:noProof/>
      <w:color w:val="5B9BD5" w:themeColor="accent5"/>
      <w:spacing w:val="10"/>
      <w:kern w:val="28"/>
      <w:sz w:val="60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 (Headings CS)"/>
      <w:caps/>
      <w:noProof/>
      <w:color w:val="5B9BD5" w:themeColor="accent5"/>
      <w:spacing w:val="10"/>
      <w:kern w:val="28"/>
      <w:sz w:val="60"/>
      <w:szCs w:val="52"/>
      <w14:ligatures w14:val="none"/>
    </w:rPr>
  </w:style>
  <w:style w:type="paragraph" w:customStyle="1" w:styleId="EED3E76A24A9416693F3B02824E7EAFD">
    <w:name w:val="EED3E76A24A9416693F3B02824E7EAFD"/>
  </w:style>
  <w:style w:type="paragraph" w:customStyle="1" w:styleId="B9938BD4393D4DD2A138B47B8ACBC8FA">
    <w:name w:val="B9938BD4393D4DD2A138B47B8ACBC8FA"/>
  </w:style>
  <w:style w:type="character" w:styleId="Hyperlink">
    <w:name w:val="Hyperlink"/>
    <w:basedOn w:val="DefaultParagraphFont"/>
    <w:uiPriority w:val="99"/>
    <w:rsid w:val="000B4F6F"/>
    <w:rPr>
      <w:color w:val="0563C1" w:themeColor="hyperlink"/>
      <w:u w:val="single"/>
    </w:rPr>
  </w:style>
  <w:style w:type="paragraph" w:customStyle="1" w:styleId="6978C379A6A74ED2B6DCE1A792904DD2">
    <w:name w:val="6978C379A6A74ED2B6DCE1A792904DD2"/>
  </w:style>
  <w:style w:type="paragraph" w:customStyle="1" w:styleId="448AAAF796934D73A117AD5764505965">
    <w:name w:val="448AAAF796934D73A117AD5764505965"/>
  </w:style>
  <w:style w:type="paragraph" w:customStyle="1" w:styleId="C34EFFBE039341EB8737A0943FBE6922">
    <w:name w:val="C34EFFBE039341EB8737A0943FBE6922"/>
    <w:rsid w:val="000B4F6F"/>
  </w:style>
  <w:style w:type="paragraph" w:customStyle="1" w:styleId="C84AE14595654AF0B8C8EB95E5AC8F30">
    <w:name w:val="C84AE14595654AF0B8C8EB95E5AC8F30"/>
    <w:rsid w:val="000B4F6F"/>
  </w:style>
  <w:style w:type="paragraph" w:customStyle="1" w:styleId="CC71A95ADC1A4184A45859E43C892722">
    <w:name w:val="CC71A95ADC1A4184A45859E43C892722"/>
    <w:rsid w:val="0011216F"/>
  </w:style>
  <w:style w:type="paragraph" w:customStyle="1" w:styleId="689F7520746A41CFA96399A6CCA5EBB3">
    <w:name w:val="689F7520746A41CFA96399A6CCA5EBB3"/>
    <w:rsid w:val="00814FD6"/>
    <w:rPr>
      <w:kern w:val="0"/>
      <w14:ligatures w14:val="none"/>
    </w:rPr>
  </w:style>
  <w:style w:type="paragraph" w:customStyle="1" w:styleId="72DA51DD219541A8AB854A93FA282BF2">
    <w:name w:val="72DA51DD219541A8AB854A93FA282BF2"/>
    <w:rsid w:val="00CB0A7C"/>
    <w:rPr>
      <w:lang w:val="en-IN" w:eastAsia="en-IN"/>
    </w:rPr>
  </w:style>
  <w:style w:type="paragraph" w:customStyle="1" w:styleId="B57DD4FCC54C4DE784BF72364BE8776E">
    <w:name w:val="B57DD4FCC54C4DE784BF72364BE8776E"/>
    <w:rsid w:val="00CB0A7C"/>
    <w:rPr>
      <w:lang w:val="en-IN" w:eastAsia="en-IN"/>
    </w:rPr>
  </w:style>
  <w:style w:type="paragraph" w:customStyle="1" w:styleId="72F74B3B3B8E48058C3506372BCFC6E5">
    <w:name w:val="72F74B3B3B8E48058C3506372BCFC6E5"/>
    <w:rsid w:val="00CB0A7C"/>
    <w:rPr>
      <w:lang w:val="en-IN" w:eastAsia="en-IN"/>
    </w:rPr>
  </w:style>
  <w:style w:type="paragraph" w:customStyle="1" w:styleId="B5DA4F52E7CC4505BAE0D727ACFB21D1">
    <w:name w:val="B5DA4F52E7CC4505BAE0D727ACFB21D1"/>
    <w:rsid w:val="00CB0A7C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68A429-56A2-48CE-A8D6-A6D04D3C6F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6B20A-AD54-4A08-B5EB-FF65C9BBA6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93534D-56AD-4079-B1A6-950786BEB7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1AF4C96-F2F8-422E-AF0F-FEC8C0A06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writing checklist</Template>
  <TotalTime>0</TotalTime>
  <Pages>4</Pages>
  <Words>963</Words>
  <Characters>5495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2023-10-27T05:25:00Z</dcterms:created>
  <dcterms:modified xsi:type="dcterms:W3CDTF">2023-10-27T05:25:00Z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